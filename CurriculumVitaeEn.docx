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214" w:rsidRDefault="00BB1B40">
      <w:pPr>
        <w:pStyle w:val="ContactInfo"/>
      </w:pPr>
      <w:bookmarkStart w:id="0" w:name="_GoBack"/>
      <w:bookmarkEnd w:id="0"/>
      <w:r>
        <w:t xml:space="preserve">17 rue </w:t>
      </w:r>
      <w:proofErr w:type="spellStart"/>
      <w:r>
        <w:t>d’Alger</w:t>
      </w:r>
      <w:proofErr w:type="spellEnd"/>
      <w:r>
        <w:t>, 44</w:t>
      </w:r>
      <w:r w:rsidR="00D7350F">
        <w:t>1</w:t>
      </w:r>
      <w:r>
        <w:t>00 Nantes</w:t>
      </w:r>
      <w:r w:rsidR="0091730A">
        <w:t xml:space="preserve"> - </w:t>
      </w:r>
      <w:r w:rsidR="00A41AED">
        <w:t>FRANCE</w:t>
      </w:r>
    </w:p>
    <w:p w:rsidR="00CF7214" w:rsidRDefault="00BB1B40">
      <w:pPr>
        <w:pStyle w:val="ContactInfo"/>
      </w:pPr>
      <w:r>
        <w:t>+ 33 6 73 54 55 85</w:t>
      </w:r>
    </w:p>
    <w:p w:rsidR="00AA4BBA" w:rsidRPr="00AA4BBA" w:rsidRDefault="0091730A" w:rsidP="00AA4BBA">
      <w:pPr>
        <w:pStyle w:val="ContactInfo"/>
      </w:pPr>
      <w:hyperlink r:id="rId7" w:history="1">
        <w:r w:rsidR="00AA4BBA" w:rsidRPr="00AA4BBA">
          <w:rPr>
            <w:rStyle w:val="Lienhypertexte"/>
            <w:color w:val="auto"/>
            <w:u w:val="none"/>
          </w:rPr>
          <w:t>thomas@badaud.fr</w:t>
        </w:r>
      </w:hyperlink>
    </w:p>
    <w:p w:rsidR="00AA4BBA" w:rsidRDefault="00AA4BBA" w:rsidP="00AA4BBA">
      <w:pPr>
        <w:pStyle w:val="ContactInfo"/>
      </w:pPr>
    </w:p>
    <w:p w:rsidR="00AA4BBA" w:rsidRPr="00AA4BBA" w:rsidRDefault="00AA4BBA" w:rsidP="00AA4BBA">
      <w:pPr>
        <w:rPr>
          <w:b/>
          <w:color w:val="808080" w:themeColor="background1" w:themeShade="80"/>
          <w:sz w:val="48"/>
          <w:szCs w:val="48"/>
        </w:rPr>
      </w:pPr>
      <w:r w:rsidRPr="00AA4BBA">
        <w:rPr>
          <w:b/>
          <w:color w:val="808080" w:themeColor="background1" w:themeShade="80"/>
          <w:sz w:val="48"/>
          <w:szCs w:val="48"/>
        </w:rPr>
        <w:t>Thomas BADAUD</w:t>
      </w:r>
    </w:p>
    <w:p w:rsidR="00AA4BBA" w:rsidRPr="00AA4BBA" w:rsidRDefault="00AA4BBA" w:rsidP="00AA4BBA">
      <w:pPr>
        <w:rPr>
          <w:color w:val="808080" w:themeColor="background1" w:themeShade="80"/>
          <w:sz w:val="32"/>
          <w:szCs w:val="32"/>
        </w:rPr>
      </w:pPr>
      <w:r w:rsidRPr="00AA4BBA">
        <w:rPr>
          <w:color w:val="808080" w:themeColor="background1" w:themeShade="80"/>
          <w:sz w:val="32"/>
          <w:szCs w:val="32"/>
        </w:rPr>
        <w:t>Software &amp; Web development</w:t>
      </w:r>
    </w:p>
    <w:p w:rsidR="00AA4BBA" w:rsidRDefault="00AA4BBA">
      <w:pPr>
        <w:pStyle w:val="SectionTitle"/>
      </w:pPr>
    </w:p>
    <w:p w:rsidR="00CF7214" w:rsidRDefault="00AA4BBA">
      <w:pPr>
        <w:pStyle w:val="SectionTitle"/>
      </w:pPr>
      <w:r>
        <w:t>Objective</w:t>
      </w:r>
    </w:p>
    <w:p w:rsidR="00CF7214" w:rsidRDefault="002C14F6">
      <w:pPr>
        <w:pStyle w:val="Objective"/>
      </w:pPr>
      <w:r w:rsidRPr="002C14F6">
        <w:t>Motivated engi</w:t>
      </w:r>
      <w:r>
        <w:t>neer</w:t>
      </w:r>
      <w:r w:rsidRPr="002C14F6">
        <w:t xml:space="preserve"> </w:t>
      </w:r>
      <w:r w:rsidR="00D7350F">
        <w:t xml:space="preserve">undergraduate </w:t>
      </w:r>
      <w:r w:rsidRPr="002C14F6">
        <w:t>who enjoys challenge</w:t>
      </w:r>
      <w:r w:rsidR="00D7350F">
        <w:t>,</w:t>
      </w:r>
      <w:r w:rsidRPr="002C14F6">
        <w:t xml:space="preserve"> seeking opportun</w:t>
      </w:r>
      <w:r>
        <w:t>ity to learn and improve skills</w:t>
      </w:r>
    </w:p>
    <w:p w:rsidR="00CF7214" w:rsidRDefault="00BB1B40">
      <w:pPr>
        <w:pStyle w:val="SectionTitle"/>
      </w:pPr>
      <w:r>
        <w:t>Expe</w:t>
      </w:r>
      <w:r w:rsidR="00CF7214">
        <w:t>rience</w:t>
      </w:r>
      <w:r>
        <w:t xml:space="preserve"> &amp; training</w:t>
      </w:r>
    </w:p>
    <w:p w:rsidR="00CF7214" w:rsidRPr="00AA4BBA" w:rsidRDefault="008E2306">
      <w:pPr>
        <w:pStyle w:val="DateandLocation"/>
        <w:rPr>
          <w:b/>
        </w:rPr>
      </w:pPr>
      <w:r w:rsidRPr="00AA4BBA">
        <w:rPr>
          <w:b/>
        </w:rPr>
        <w:t>Aug.-Dec. 2010</w:t>
      </w:r>
      <w:r w:rsidR="00CF7214" w:rsidRPr="00AA4BBA">
        <w:rPr>
          <w:b/>
        </w:rPr>
        <w:tab/>
      </w:r>
      <w:proofErr w:type="spellStart"/>
      <w:r w:rsidR="00D7350F">
        <w:rPr>
          <w:b/>
        </w:rPr>
        <w:t>Conseil</w:t>
      </w:r>
      <w:proofErr w:type="spellEnd"/>
      <w:r w:rsidR="00D7350F">
        <w:rPr>
          <w:b/>
        </w:rPr>
        <w:t xml:space="preserve"> </w:t>
      </w:r>
      <w:proofErr w:type="spellStart"/>
      <w:r w:rsidR="00D7350F">
        <w:rPr>
          <w:b/>
        </w:rPr>
        <w:t>Géné</w:t>
      </w:r>
      <w:r w:rsidRPr="00AA4BBA">
        <w:rPr>
          <w:b/>
        </w:rPr>
        <w:t>ral</w:t>
      </w:r>
      <w:proofErr w:type="spellEnd"/>
      <w:r w:rsidRPr="00AA4BBA">
        <w:rPr>
          <w:b/>
        </w:rPr>
        <w:t xml:space="preserve"> de Loire </w:t>
      </w:r>
      <w:proofErr w:type="spellStart"/>
      <w:r w:rsidRPr="00AA4BBA">
        <w:rPr>
          <w:b/>
        </w:rPr>
        <w:t>Atlantique</w:t>
      </w:r>
      <w:proofErr w:type="spellEnd"/>
      <w:r w:rsidR="00CF7214" w:rsidRPr="00AA4BBA">
        <w:rPr>
          <w:b/>
        </w:rPr>
        <w:tab/>
      </w:r>
      <w:r w:rsidRPr="00AA4BBA">
        <w:rPr>
          <w:b/>
        </w:rPr>
        <w:t>Nantes, France</w:t>
      </w:r>
    </w:p>
    <w:p w:rsidR="008E2306" w:rsidRDefault="008E2306" w:rsidP="008E2306">
      <w:pPr>
        <w:pStyle w:val="JobTitle"/>
      </w:pPr>
      <w:r w:rsidRPr="008E2306">
        <w:t>Internship period</w:t>
      </w:r>
    </w:p>
    <w:p w:rsidR="00CF7214" w:rsidRDefault="00D7350F">
      <w:pPr>
        <w:pStyle w:val="Achievements"/>
      </w:pPr>
      <w:r>
        <w:t>Made s</w:t>
      </w:r>
      <w:r w:rsidR="008E2306">
        <w:t>tudies and model for migration plan (Citrix &amp; VMware)</w:t>
      </w:r>
    </w:p>
    <w:p w:rsidR="008E2306" w:rsidRPr="00AA4BBA" w:rsidRDefault="008E2306" w:rsidP="008E2306">
      <w:pPr>
        <w:pStyle w:val="DateandLocation"/>
        <w:rPr>
          <w:b/>
        </w:rPr>
      </w:pPr>
      <w:r w:rsidRPr="00AA4BBA">
        <w:rPr>
          <w:b/>
        </w:rPr>
        <w:t>2008</w:t>
      </w:r>
      <w:r w:rsidR="00CF7214" w:rsidRPr="00AA4BBA">
        <w:rPr>
          <w:b/>
        </w:rPr>
        <w:t>-</w:t>
      </w:r>
      <w:r w:rsidRPr="00AA4BBA">
        <w:rPr>
          <w:b/>
        </w:rPr>
        <w:t>2011</w:t>
      </w:r>
      <w:r w:rsidR="00CF7214" w:rsidRPr="00AA4BBA">
        <w:rPr>
          <w:b/>
        </w:rPr>
        <w:tab/>
      </w:r>
      <w:r w:rsidRPr="00AA4BBA">
        <w:rPr>
          <w:b/>
        </w:rPr>
        <w:t>Diverse seasonal jobs</w:t>
      </w:r>
    </w:p>
    <w:p w:rsidR="008E2306" w:rsidRDefault="008E2306" w:rsidP="008E2306">
      <w:pPr>
        <w:pStyle w:val="SectionTitle"/>
      </w:pPr>
      <w:r>
        <w:t>Professional skills</w:t>
      </w:r>
    </w:p>
    <w:p w:rsidR="008E2306" w:rsidRPr="00AA4BBA" w:rsidRDefault="008E2306" w:rsidP="008E2306">
      <w:pPr>
        <w:pStyle w:val="DateandLocation"/>
        <w:rPr>
          <w:b/>
        </w:rPr>
      </w:pPr>
      <w:r w:rsidRPr="00AA4BBA">
        <w:rPr>
          <w:b/>
        </w:rPr>
        <w:t>Software development</w:t>
      </w:r>
    </w:p>
    <w:p w:rsidR="008E2306" w:rsidRDefault="008E2306" w:rsidP="008E2306">
      <w:pPr>
        <w:pStyle w:val="Achievements"/>
      </w:pPr>
      <w:r>
        <w:t>Languages: good level of use in C, C++ ; java concepts</w:t>
      </w:r>
    </w:p>
    <w:p w:rsidR="008E2306" w:rsidRDefault="008E2306" w:rsidP="008E2306">
      <w:pPr>
        <w:pStyle w:val="Achievements"/>
      </w:pPr>
      <w:r>
        <w:t xml:space="preserve">Development tools: </w:t>
      </w:r>
      <w:proofErr w:type="spellStart"/>
      <w:r w:rsidR="00C82800">
        <w:t>Cmake</w:t>
      </w:r>
      <w:proofErr w:type="spellEnd"/>
      <w:r w:rsidR="00C82800">
        <w:t xml:space="preserve">, </w:t>
      </w:r>
      <w:r>
        <w:t xml:space="preserve">shell scripting, </w:t>
      </w:r>
      <w:proofErr w:type="spellStart"/>
      <w:r>
        <w:t>emacs</w:t>
      </w:r>
      <w:proofErr w:type="spellEnd"/>
      <w:r>
        <w:t xml:space="preserve">, </w:t>
      </w:r>
      <w:proofErr w:type="spellStart"/>
      <w:r>
        <w:t>Qt</w:t>
      </w:r>
      <w:proofErr w:type="spellEnd"/>
      <w:r>
        <w:t xml:space="preserve"> Creator, </w:t>
      </w:r>
      <w:r w:rsidR="00C82800">
        <w:t xml:space="preserve">Visual Studio, eclipse, </w:t>
      </w:r>
      <w:r>
        <w:t xml:space="preserve">GNU </w:t>
      </w:r>
      <w:proofErr w:type="spellStart"/>
      <w:r>
        <w:t>Makefiles</w:t>
      </w:r>
      <w:proofErr w:type="spellEnd"/>
      <w:r>
        <w:t xml:space="preserve">, </w:t>
      </w:r>
      <w:proofErr w:type="spellStart"/>
      <w:r>
        <w:t>valgrind</w:t>
      </w:r>
      <w:proofErr w:type="spellEnd"/>
    </w:p>
    <w:p w:rsidR="00C82800" w:rsidRDefault="00C82800" w:rsidP="008E2306">
      <w:pPr>
        <w:pStyle w:val="Achievements"/>
      </w:pPr>
      <w:r>
        <w:t xml:space="preserve">Project Management: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redmine</w:t>
      </w:r>
      <w:proofErr w:type="spellEnd"/>
      <w:r>
        <w:t>, mercurial, subversion</w:t>
      </w:r>
    </w:p>
    <w:p w:rsidR="00C82800" w:rsidRDefault="00C82800" w:rsidP="00C82800">
      <w:pPr>
        <w:pStyle w:val="Achievements"/>
      </w:pPr>
      <w:r>
        <w:t xml:space="preserve">Graphics APIs: SDL, </w:t>
      </w:r>
      <w:proofErr w:type="spellStart"/>
      <w:r>
        <w:t>ncurses</w:t>
      </w:r>
      <w:proofErr w:type="spellEnd"/>
      <w:r>
        <w:t xml:space="preserve">, </w:t>
      </w:r>
      <w:proofErr w:type="spellStart"/>
      <w:r>
        <w:t>Qt</w:t>
      </w:r>
      <w:proofErr w:type="spellEnd"/>
      <w:r>
        <w:t>, SFML</w:t>
      </w:r>
    </w:p>
    <w:p w:rsidR="00C82800" w:rsidRPr="00AA4BBA" w:rsidRDefault="00C82800" w:rsidP="00C82800">
      <w:pPr>
        <w:pStyle w:val="Achievements"/>
        <w:numPr>
          <w:ilvl w:val="0"/>
          <w:numId w:val="0"/>
        </w:numPr>
        <w:ind w:left="2160"/>
        <w:rPr>
          <w:b/>
        </w:rPr>
      </w:pPr>
      <w:r w:rsidRPr="00AA4BBA">
        <w:rPr>
          <w:b/>
        </w:rPr>
        <w:t>Web Development</w:t>
      </w:r>
    </w:p>
    <w:p w:rsidR="00C82800" w:rsidRDefault="00C82800" w:rsidP="00C82800">
      <w:pPr>
        <w:pStyle w:val="Achievements"/>
      </w:pPr>
      <w:r>
        <w:t>HTML (5) / CSS (3): semantics, W3C standards.</w:t>
      </w:r>
    </w:p>
    <w:p w:rsidR="00C82800" w:rsidRDefault="00C82800" w:rsidP="00C82800">
      <w:pPr>
        <w:pStyle w:val="Achievements"/>
      </w:pPr>
      <w:r>
        <w:t xml:space="preserve">PHP basics, </w:t>
      </w:r>
      <w:proofErr w:type="spellStart"/>
      <w:r>
        <w:t>MySql</w:t>
      </w:r>
      <w:proofErr w:type="spellEnd"/>
      <w:r>
        <w:t xml:space="preserve"> database management.</w:t>
      </w:r>
    </w:p>
    <w:p w:rsidR="00C82800" w:rsidRDefault="00C82800" w:rsidP="00C82800">
      <w:pPr>
        <w:pStyle w:val="Achievements"/>
      </w:pPr>
      <w:proofErr w:type="spellStart"/>
      <w:r>
        <w:t>Javascript</w:t>
      </w:r>
      <w:proofErr w:type="spellEnd"/>
    </w:p>
    <w:p w:rsidR="00C82800" w:rsidRPr="00AA4BBA" w:rsidRDefault="00C82800" w:rsidP="00C82800">
      <w:pPr>
        <w:pStyle w:val="Achievements"/>
        <w:numPr>
          <w:ilvl w:val="0"/>
          <w:numId w:val="0"/>
        </w:numPr>
        <w:ind w:left="2160"/>
        <w:rPr>
          <w:b/>
        </w:rPr>
      </w:pPr>
      <w:r w:rsidRPr="00AA4BBA">
        <w:rPr>
          <w:b/>
        </w:rPr>
        <w:t>Environments</w:t>
      </w:r>
    </w:p>
    <w:p w:rsidR="00C82800" w:rsidRDefault="00C82800" w:rsidP="00C82800">
      <w:pPr>
        <w:pStyle w:val="Achievements"/>
      </w:pPr>
      <w:r>
        <w:t>Common usage of Windows (Seven/XP), Unix systems (FreeBSD/</w:t>
      </w:r>
      <w:proofErr w:type="spellStart"/>
      <w:r>
        <w:t>Debian</w:t>
      </w:r>
      <w:proofErr w:type="spellEnd"/>
      <w:r>
        <w:t>/Fedora)</w:t>
      </w:r>
    </w:p>
    <w:p w:rsidR="00C82800" w:rsidRDefault="00C82800" w:rsidP="00C82800">
      <w:pPr>
        <w:pStyle w:val="Achievements"/>
      </w:pPr>
      <w:r>
        <w:t>Virtualization tools (</w:t>
      </w:r>
      <w:proofErr w:type="spellStart"/>
      <w:r>
        <w:t>VMWare</w:t>
      </w:r>
      <w:proofErr w:type="spellEnd"/>
      <w:r>
        <w:t>/Citrix)</w:t>
      </w:r>
    </w:p>
    <w:p w:rsidR="00C82800" w:rsidRPr="00AA4BBA" w:rsidRDefault="00C82800" w:rsidP="00C82800">
      <w:pPr>
        <w:pStyle w:val="Achievements"/>
        <w:numPr>
          <w:ilvl w:val="0"/>
          <w:numId w:val="0"/>
        </w:numPr>
        <w:ind w:left="2160"/>
        <w:rPr>
          <w:b/>
        </w:rPr>
      </w:pPr>
      <w:r w:rsidRPr="00AA4BBA">
        <w:rPr>
          <w:b/>
        </w:rPr>
        <w:t>Office &amp; graphics</w:t>
      </w:r>
    </w:p>
    <w:p w:rsidR="00C82800" w:rsidRDefault="00C82800" w:rsidP="00C82800">
      <w:pPr>
        <w:pStyle w:val="Achievements"/>
      </w:pPr>
      <w:r>
        <w:t xml:space="preserve">Microsoft Office 2010 suite, </w:t>
      </w:r>
      <w:proofErr w:type="spellStart"/>
      <w:r>
        <w:t>OpenOffice</w:t>
      </w:r>
      <w:proofErr w:type="spellEnd"/>
    </w:p>
    <w:p w:rsidR="00C82800" w:rsidRDefault="00C82800" w:rsidP="00C82800">
      <w:pPr>
        <w:pStyle w:val="Achievements"/>
      </w:pPr>
      <w:r>
        <w:t>Adobe Photoshop</w:t>
      </w:r>
      <w:r w:rsidR="005B36E7">
        <w:t xml:space="preserve"> basics</w:t>
      </w:r>
    </w:p>
    <w:p w:rsidR="00C82800" w:rsidRPr="00AA4BBA" w:rsidRDefault="00C82800" w:rsidP="00C82800">
      <w:pPr>
        <w:pStyle w:val="Achievements"/>
        <w:numPr>
          <w:ilvl w:val="0"/>
          <w:numId w:val="0"/>
        </w:numPr>
        <w:ind w:left="2160"/>
        <w:rPr>
          <w:b/>
        </w:rPr>
      </w:pPr>
      <w:r w:rsidRPr="00AA4BBA">
        <w:rPr>
          <w:b/>
        </w:rPr>
        <w:t>Languages</w:t>
      </w:r>
    </w:p>
    <w:p w:rsidR="00C82800" w:rsidRDefault="00C82800" w:rsidP="00C82800">
      <w:pPr>
        <w:pStyle w:val="Achievements"/>
      </w:pPr>
      <w:r>
        <w:t>French: mother tongue</w:t>
      </w:r>
    </w:p>
    <w:p w:rsidR="00C82800" w:rsidRDefault="00C82800" w:rsidP="00C82800">
      <w:pPr>
        <w:pStyle w:val="Achievements"/>
      </w:pPr>
      <w:r>
        <w:t>English: TOEIC score 780/1000</w:t>
      </w:r>
    </w:p>
    <w:p w:rsidR="00CF7214" w:rsidRDefault="008E2306">
      <w:pPr>
        <w:pStyle w:val="SectionTitle"/>
      </w:pPr>
      <w:r>
        <w:t>Education</w:t>
      </w:r>
      <w:r>
        <w:tab/>
      </w:r>
    </w:p>
    <w:p w:rsidR="00CF7214" w:rsidRPr="00AA4BBA" w:rsidRDefault="00BB1B40">
      <w:pPr>
        <w:pStyle w:val="DateandLocation"/>
        <w:rPr>
          <w:b/>
        </w:rPr>
      </w:pPr>
      <w:r w:rsidRPr="00AA4BBA">
        <w:rPr>
          <w:b/>
        </w:rPr>
        <w:t>2009 - 2014</w:t>
      </w:r>
      <w:r w:rsidR="00CF7214" w:rsidRPr="00AA4BBA">
        <w:rPr>
          <w:b/>
        </w:rPr>
        <w:tab/>
      </w:r>
      <w:proofErr w:type="spellStart"/>
      <w:r w:rsidRPr="00AA4BBA">
        <w:rPr>
          <w:b/>
        </w:rPr>
        <w:t>Epitech</w:t>
      </w:r>
      <w:proofErr w:type="spellEnd"/>
      <w:r w:rsidR="00CF7214" w:rsidRPr="00AA4BBA">
        <w:rPr>
          <w:b/>
        </w:rPr>
        <w:tab/>
      </w:r>
      <w:r w:rsidRPr="00AA4BBA">
        <w:rPr>
          <w:b/>
        </w:rPr>
        <w:t>Nantes, France</w:t>
      </w:r>
    </w:p>
    <w:p w:rsidR="00CF7214" w:rsidRDefault="00D7350F" w:rsidP="00AA4BBA">
      <w:pPr>
        <w:pStyle w:val="Achievements"/>
        <w:numPr>
          <w:ilvl w:val="0"/>
          <w:numId w:val="0"/>
        </w:numPr>
        <w:ind w:left="2127"/>
      </w:pPr>
      <w:r>
        <w:t>5-year p</w:t>
      </w:r>
      <w:r w:rsidR="00BB1B40" w:rsidRPr="00BB1B40">
        <w:t>rogram in IT</w:t>
      </w:r>
      <w:r w:rsidR="00AA4BBA">
        <w:t xml:space="preserve"> management leading to a master</w:t>
      </w:r>
      <w:r w:rsidR="00BB1B40" w:rsidRPr="00BB1B40">
        <w:t xml:space="preserve"> in Information Technology</w:t>
      </w:r>
      <w:r w:rsidR="00BB1B40">
        <w:t xml:space="preserve"> - Currently in the 3rd year</w:t>
      </w:r>
    </w:p>
    <w:p w:rsidR="00AA4BBA" w:rsidRDefault="00AA4BBA" w:rsidP="00AA4BBA">
      <w:pPr>
        <w:pStyle w:val="Achievements"/>
        <w:numPr>
          <w:ilvl w:val="0"/>
          <w:numId w:val="0"/>
        </w:numPr>
        <w:ind w:left="2520" w:hanging="393"/>
      </w:pPr>
      <w:r>
        <w:t>Sample of projects done during scholarship:</w:t>
      </w:r>
    </w:p>
    <w:p w:rsidR="00AA4BBA" w:rsidRDefault="00AA4BBA" w:rsidP="00AA4BBA">
      <w:pPr>
        <w:pStyle w:val="Achievements"/>
      </w:pPr>
      <w:r w:rsidRPr="00AA4BBA">
        <w:t xml:space="preserve">Full-featured shell with </w:t>
      </w:r>
      <w:proofErr w:type="spellStart"/>
      <w:r w:rsidRPr="00AA4BBA">
        <w:t>termcaps</w:t>
      </w:r>
      <w:proofErr w:type="spellEnd"/>
      <w:r w:rsidRPr="00AA4BBA">
        <w:t>,</w:t>
      </w:r>
      <w:r>
        <w:t xml:space="preserve"> piping, etc. (First year)</w:t>
      </w:r>
    </w:p>
    <w:p w:rsidR="00AA4BBA" w:rsidRDefault="00AA4BBA" w:rsidP="00AA4BBA">
      <w:pPr>
        <w:pStyle w:val="Achievements"/>
      </w:pPr>
      <w:proofErr w:type="spellStart"/>
      <w:r>
        <w:t>Bomberman</w:t>
      </w:r>
      <w:proofErr w:type="spellEnd"/>
      <w:r>
        <w:t xml:space="preserve"> game in 3D with OpenGL (second year)</w:t>
      </w:r>
    </w:p>
    <w:p w:rsidR="00AA4BBA" w:rsidRDefault="00AA4BBA" w:rsidP="00AA4BBA">
      <w:pPr>
        <w:pStyle w:val="Achievements"/>
      </w:pPr>
      <w:r>
        <w:t>VoIP client/server in C++ similar to Skype (third year)</w:t>
      </w:r>
    </w:p>
    <w:p w:rsidR="00BB1B40" w:rsidRPr="00AA4BBA" w:rsidRDefault="00D7350F" w:rsidP="00BB1B40">
      <w:pPr>
        <w:pStyle w:val="DateandLocation"/>
        <w:rPr>
          <w:b/>
        </w:rPr>
      </w:pPr>
      <w:r>
        <w:rPr>
          <w:b/>
        </w:rPr>
        <w:t>2009</w:t>
      </w:r>
      <w:r>
        <w:rPr>
          <w:b/>
        </w:rPr>
        <w:tab/>
      </w:r>
      <w:proofErr w:type="spellStart"/>
      <w:r>
        <w:rPr>
          <w:b/>
        </w:rPr>
        <w:t>Lycé</w:t>
      </w:r>
      <w:r w:rsidR="00BB1B40" w:rsidRPr="00AA4BBA">
        <w:rPr>
          <w:b/>
        </w:rPr>
        <w:t>e</w:t>
      </w:r>
      <w:proofErr w:type="spellEnd"/>
      <w:r w:rsidR="00BB1B40" w:rsidRPr="00AA4BBA">
        <w:rPr>
          <w:b/>
        </w:rPr>
        <w:t xml:space="preserve"> Notre Dame</w:t>
      </w:r>
      <w:r w:rsidR="00BB1B40" w:rsidRPr="00AA4BBA">
        <w:rPr>
          <w:b/>
        </w:rPr>
        <w:tab/>
      </w:r>
      <w:proofErr w:type="spellStart"/>
      <w:r w:rsidR="00BB1B40" w:rsidRPr="00AA4BBA">
        <w:rPr>
          <w:b/>
        </w:rPr>
        <w:t>Challans</w:t>
      </w:r>
      <w:proofErr w:type="spellEnd"/>
      <w:r w:rsidR="00BB1B40" w:rsidRPr="00AA4BBA">
        <w:rPr>
          <w:b/>
        </w:rPr>
        <w:t>, France</w:t>
      </w:r>
    </w:p>
    <w:p w:rsidR="00BB1B40" w:rsidRDefault="00D7350F" w:rsidP="00BB1B40">
      <w:pPr>
        <w:pStyle w:val="Achievements"/>
      </w:pPr>
      <w:proofErr w:type="spellStart"/>
      <w:r>
        <w:t>Baccalauré</w:t>
      </w:r>
      <w:r w:rsidR="00BB1B40" w:rsidRPr="00BB1B40">
        <w:t>at</w:t>
      </w:r>
      <w:proofErr w:type="spellEnd"/>
      <w:r w:rsidR="00BB1B40" w:rsidRPr="00BB1B40">
        <w:t xml:space="preserve"> in Sciences with honors</w:t>
      </w:r>
    </w:p>
    <w:p w:rsidR="00CF7214" w:rsidRDefault="00C82800">
      <w:pPr>
        <w:pStyle w:val="SectionTitle"/>
      </w:pPr>
      <w:r>
        <w:t xml:space="preserve">Additional </w:t>
      </w:r>
      <w:r w:rsidR="0055268E">
        <w:t>information</w:t>
      </w:r>
    </w:p>
    <w:p w:rsidR="00C82800" w:rsidRDefault="00C82800" w:rsidP="00C82800">
      <w:pPr>
        <w:pStyle w:val="Achievements"/>
      </w:pPr>
      <w:r>
        <w:t>Driving license</w:t>
      </w:r>
    </w:p>
    <w:p w:rsidR="0055268E" w:rsidRDefault="0055268E" w:rsidP="00C82800">
      <w:pPr>
        <w:pStyle w:val="Achievements"/>
      </w:pPr>
      <w:r>
        <w:t>Association: Student</w:t>
      </w:r>
      <w:r w:rsidR="00D7350F">
        <w:t>s</w:t>
      </w:r>
      <w:r>
        <w:t xml:space="preserve"> Union (2009 &amp; 2011)</w:t>
      </w:r>
    </w:p>
    <w:p w:rsidR="00C82800" w:rsidRDefault="00C82800" w:rsidP="00C82800">
      <w:pPr>
        <w:pStyle w:val="Achievements"/>
      </w:pPr>
      <w:r>
        <w:t>Sport: Football (player &amp; trainer), ski, surf, biking</w:t>
      </w:r>
    </w:p>
    <w:p w:rsidR="00C82800" w:rsidRDefault="00C82800" w:rsidP="00C82800">
      <w:pPr>
        <w:pStyle w:val="Achievements"/>
      </w:pPr>
      <w:r>
        <w:t>Interest</w:t>
      </w:r>
      <w:r w:rsidR="00D7350F">
        <w:t>s</w:t>
      </w:r>
      <w:r>
        <w:t>: Open Source, Technology watch</w:t>
      </w:r>
    </w:p>
    <w:p w:rsidR="00C82800" w:rsidRDefault="00C82800"/>
    <w:sectPr w:rsidR="00C82800" w:rsidSect="00CF7214">
      <w:pgSz w:w="11907" w:h="16839"/>
      <w:pgMar w:top="1440" w:right="2160" w:bottom="734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B40"/>
    <w:rsid w:val="002C14F6"/>
    <w:rsid w:val="0055268E"/>
    <w:rsid w:val="005B36E7"/>
    <w:rsid w:val="007B6E46"/>
    <w:rsid w:val="008E2306"/>
    <w:rsid w:val="0091730A"/>
    <w:rsid w:val="009539F1"/>
    <w:rsid w:val="00A41AED"/>
    <w:rsid w:val="00AA4BBA"/>
    <w:rsid w:val="00B55764"/>
    <w:rsid w:val="00BB1B40"/>
    <w:rsid w:val="00C657D9"/>
    <w:rsid w:val="00C82800"/>
    <w:rsid w:val="00CF7214"/>
    <w:rsid w:val="00D7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</w:style>
  <w:style w:type="paragraph" w:customStyle="1" w:styleId="Name">
    <w:name w:val="Name"/>
    <w:next w:val="Normal"/>
    <w:autoRedefine/>
    <w:rsid w:val="00AA4BBA"/>
    <w:pPr>
      <w:spacing w:after="440" w:line="240" w:lineRule="atLeast"/>
    </w:pPr>
    <w:rPr>
      <w:rFonts w:ascii="Tahoma" w:hAnsi="Tahoma" w:cs="Tahoma"/>
      <w:noProof/>
      <w:color w:val="999999"/>
      <w:spacing w:val="10"/>
      <w:sz w:val="32"/>
      <w:szCs w:val="32"/>
      <w:lang w:val="en-US" w:eastAsia="en-US" w:bidi="en-US"/>
    </w:rPr>
  </w:style>
  <w:style w:type="paragraph" w:customStyle="1" w:styleId="SectionTitle">
    <w:name w:val="Section Title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val="en-US" w:eastAsia="en-US" w:bidi="en-US"/>
    </w:rPr>
  </w:style>
  <w:style w:type="paragraph" w:customStyle="1" w:styleId="ContactInfo">
    <w:name w:val="Contact Info"/>
    <w:rPr>
      <w:rFonts w:ascii="Tahoma" w:hAnsi="Tahoma" w:cs="Tahoma"/>
      <w:spacing w:val="10"/>
      <w:sz w:val="16"/>
      <w:szCs w:val="16"/>
      <w:lang w:val="en-US" w:eastAsia="en-US" w:bidi="en-US"/>
    </w:rPr>
  </w:style>
  <w:style w:type="paragraph" w:customStyle="1" w:styleId="JobTitle">
    <w:name w:val="Job Title"/>
    <w:basedOn w:val="Normal"/>
    <w:pPr>
      <w:spacing w:before="0"/>
    </w:pPr>
    <w:rPr>
      <w:color w:val="808080"/>
    </w:rPr>
  </w:style>
  <w:style w:type="paragraph" w:customStyle="1" w:styleId="Achievements">
    <w:name w:val="Achievements"/>
    <w:basedOn w:val="Normal"/>
    <w:pPr>
      <w:numPr>
        <w:numId w:val="2"/>
      </w:numPr>
    </w:pPr>
  </w:style>
  <w:style w:type="paragraph" w:customStyle="1" w:styleId="DateandLocation">
    <w:name w:val="Date and Location"/>
    <w:basedOn w:val="Normal"/>
    <w:pPr>
      <w:tabs>
        <w:tab w:val="left" w:pos="3600"/>
        <w:tab w:val="right" w:pos="8640"/>
      </w:tabs>
      <w:spacing w:before="160"/>
    </w:pPr>
  </w:style>
  <w:style w:type="paragraph" w:customStyle="1" w:styleId="Objective">
    <w:name w:val="Objective"/>
    <w:basedOn w:val="Normal"/>
    <w:pPr>
      <w:spacing w:after="200"/>
    </w:pPr>
  </w:style>
  <w:style w:type="character" w:styleId="Lienhypertexte">
    <w:name w:val="Hyperlink"/>
    <w:basedOn w:val="Policepardfaut"/>
    <w:rsid w:val="00AA4B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</w:style>
  <w:style w:type="paragraph" w:customStyle="1" w:styleId="Name">
    <w:name w:val="Name"/>
    <w:next w:val="Normal"/>
    <w:autoRedefine/>
    <w:rsid w:val="00AA4BBA"/>
    <w:pPr>
      <w:spacing w:after="440" w:line="240" w:lineRule="atLeast"/>
    </w:pPr>
    <w:rPr>
      <w:rFonts w:ascii="Tahoma" w:hAnsi="Tahoma" w:cs="Tahoma"/>
      <w:noProof/>
      <w:color w:val="999999"/>
      <w:spacing w:val="10"/>
      <w:sz w:val="32"/>
      <w:szCs w:val="32"/>
      <w:lang w:val="en-US" w:eastAsia="en-US" w:bidi="en-US"/>
    </w:rPr>
  </w:style>
  <w:style w:type="paragraph" w:customStyle="1" w:styleId="SectionTitle">
    <w:name w:val="Section Title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val="en-US" w:eastAsia="en-US" w:bidi="en-US"/>
    </w:rPr>
  </w:style>
  <w:style w:type="paragraph" w:customStyle="1" w:styleId="ContactInfo">
    <w:name w:val="Contact Info"/>
    <w:rPr>
      <w:rFonts w:ascii="Tahoma" w:hAnsi="Tahoma" w:cs="Tahoma"/>
      <w:spacing w:val="10"/>
      <w:sz w:val="16"/>
      <w:szCs w:val="16"/>
      <w:lang w:val="en-US" w:eastAsia="en-US" w:bidi="en-US"/>
    </w:rPr>
  </w:style>
  <w:style w:type="paragraph" w:customStyle="1" w:styleId="JobTitle">
    <w:name w:val="Job Title"/>
    <w:basedOn w:val="Normal"/>
    <w:pPr>
      <w:spacing w:before="0"/>
    </w:pPr>
    <w:rPr>
      <w:color w:val="808080"/>
    </w:rPr>
  </w:style>
  <w:style w:type="paragraph" w:customStyle="1" w:styleId="Achievements">
    <w:name w:val="Achievements"/>
    <w:basedOn w:val="Normal"/>
    <w:pPr>
      <w:numPr>
        <w:numId w:val="2"/>
      </w:numPr>
    </w:pPr>
  </w:style>
  <w:style w:type="paragraph" w:customStyle="1" w:styleId="DateandLocation">
    <w:name w:val="Date and Location"/>
    <w:basedOn w:val="Normal"/>
    <w:pPr>
      <w:tabs>
        <w:tab w:val="left" w:pos="3600"/>
        <w:tab w:val="right" w:pos="8640"/>
      </w:tabs>
      <w:spacing w:before="160"/>
    </w:pPr>
  </w:style>
  <w:style w:type="paragraph" w:customStyle="1" w:styleId="Objective">
    <w:name w:val="Objective"/>
    <w:basedOn w:val="Normal"/>
    <w:pPr>
      <w:spacing w:after="200"/>
    </w:pPr>
  </w:style>
  <w:style w:type="character" w:styleId="Lienhypertexte">
    <w:name w:val="Hyperlink"/>
    <w:basedOn w:val="Policepardfaut"/>
    <w:rsid w:val="00AA4B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7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6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omas@badaud.f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daud_t\AppData\Roaming\Microsoft\Templates\Sales%20manager%20resum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20035-FC63-4018-A972-DEA62B9B9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manager resume.dot</Template>
  <TotalTime>111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[Adresse], [Code postal Ville]</vt:lpstr>
    </vt:vector>
  </TitlesOfParts>
  <Company>Microsoft Corporation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BADAUD Thomas</dc:creator>
  <cp:lastModifiedBy>BADAUD Thomas</cp:lastModifiedBy>
  <cp:revision>7</cp:revision>
  <cp:lastPrinted>2012-01-30T17:03:00Z</cp:lastPrinted>
  <dcterms:created xsi:type="dcterms:W3CDTF">2012-01-30T15:38:00Z</dcterms:created>
  <dcterms:modified xsi:type="dcterms:W3CDTF">2012-01-30T20:41:00Z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TC063694991036</vt:lpwstr>
  </property>
</Properties>
</file>