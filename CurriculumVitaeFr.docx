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14" w:rsidRPr="00E60123" w:rsidRDefault="009706BA" w:rsidP="009706BA">
      <w:pPr>
        <w:tabs>
          <w:tab w:val="right" w:pos="8080"/>
        </w:tabs>
        <w:spacing w:before="0" w:after="0" w:line="264" w:lineRule="auto"/>
        <w:ind w:left="0"/>
        <w:rPr>
          <w:lang w:val="fr-FR"/>
        </w:rPr>
      </w:pPr>
      <w:r w:rsidRPr="000F5D33">
        <w:rPr>
          <w:b/>
          <w:noProof/>
          <w:color w:val="1F497D" w:themeColor="text2"/>
          <w:lang w:val="fr-FR" w:eastAsia="fr-FR" w:bidi="ar-SA"/>
        </w:rPr>
        <w:drawing>
          <wp:anchor distT="0" distB="0" distL="114300" distR="114300" simplePos="0" relativeHeight="251658240" behindDoc="0" locked="0" layoutInCell="1" allowOverlap="0" wp14:anchorId="02AF5800" wp14:editId="1BCF9A8B">
            <wp:simplePos x="0" y="0"/>
            <wp:positionH relativeFrom="column">
              <wp:posOffset>2540</wp:posOffset>
            </wp:positionH>
            <wp:positionV relativeFrom="page">
              <wp:posOffset>722630</wp:posOffset>
            </wp:positionV>
            <wp:extent cx="889200" cy="1011600"/>
            <wp:effectExtent l="0" t="0" r="6350" b="0"/>
            <wp:wrapSquare wrapText="left"/>
            <wp:docPr id="1" name="Image 1" descr="C:\Users\Sophie\Desktop\badaud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ie\Desktop\badaud_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00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123" w:rsidRPr="000F5D33">
        <w:rPr>
          <w:b/>
          <w:color w:val="1F497D" w:themeColor="text2"/>
          <w:lang w:val="fr-FR"/>
        </w:rPr>
        <w:t>Thomas BADAUD</w:t>
      </w:r>
      <w:r>
        <w:rPr>
          <w:b/>
          <w:lang w:val="fr-FR"/>
        </w:rPr>
        <w:tab/>
      </w:r>
      <w:r w:rsidR="00BB1B40" w:rsidRPr="00E60123">
        <w:rPr>
          <w:lang w:val="fr-FR"/>
        </w:rPr>
        <w:t>17 rue d’Alger, 44</w:t>
      </w:r>
      <w:r w:rsidR="00D7350F" w:rsidRPr="00E60123">
        <w:rPr>
          <w:lang w:val="fr-FR"/>
        </w:rPr>
        <w:t>1</w:t>
      </w:r>
      <w:r w:rsidR="00BB1B40" w:rsidRPr="00E60123">
        <w:rPr>
          <w:lang w:val="fr-FR"/>
        </w:rPr>
        <w:t>00 Nantes</w:t>
      </w:r>
      <w:r w:rsidR="0091730A" w:rsidRPr="00E60123">
        <w:rPr>
          <w:lang w:val="fr-FR"/>
        </w:rPr>
        <w:t xml:space="preserve"> - </w:t>
      </w:r>
      <w:r w:rsidR="00A41AED" w:rsidRPr="00E60123">
        <w:rPr>
          <w:lang w:val="fr-FR"/>
        </w:rPr>
        <w:t>FRANCE</w:t>
      </w:r>
    </w:p>
    <w:p w:rsidR="00CF7214" w:rsidRPr="00E60123" w:rsidRDefault="00E60123" w:rsidP="009706BA">
      <w:pPr>
        <w:pStyle w:val="ContactInfo"/>
        <w:tabs>
          <w:tab w:val="right" w:pos="8080"/>
        </w:tabs>
        <w:spacing w:line="264" w:lineRule="auto"/>
        <w:rPr>
          <w:lang w:val="fr-FR"/>
        </w:rPr>
      </w:pPr>
      <w:r w:rsidRPr="00E60123">
        <w:rPr>
          <w:lang w:val="fr-FR"/>
        </w:rPr>
        <w:t>20 ans | Permis B</w:t>
      </w:r>
      <w:r w:rsidRPr="00E60123">
        <w:rPr>
          <w:lang w:val="fr-FR"/>
        </w:rPr>
        <w:tab/>
      </w:r>
      <w:r w:rsidR="004831F6" w:rsidRPr="00E60123">
        <w:rPr>
          <w:lang w:val="fr-FR"/>
        </w:rPr>
        <w:t>thomas@badaud.fr</w:t>
      </w:r>
    </w:p>
    <w:p w:rsidR="004831F6" w:rsidRPr="00E60123" w:rsidRDefault="004831F6" w:rsidP="00E60123">
      <w:pPr>
        <w:pStyle w:val="ContactInfo"/>
        <w:spacing w:line="264" w:lineRule="auto"/>
        <w:ind w:left="5760" w:firstLine="720"/>
        <w:jc w:val="right"/>
        <w:rPr>
          <w:lang w:val="fr-FR"/>
        </w:rPr>
      </w:pPr>
      <w:r w:rsidRPr="00E60123">
        <w:rPr>
          <w:lang w:val="fr-FR"/>
        </w:rPr>
        <w:t>+ 33 6 73 54 55 85</w:t>
      </w:r>
    </w:p>
    <w:p w:rsidR="00AA4BBA" w:rsidRPr="00E60123" w:rsidRDefault="004831F6" w:rsidP="00E60123">
      <w:pPr>
        <w:pStyle w:val="ContactInfo"/>
        <w:spacing w:line="264" w:lineRule="auto"/>
        <w:ind w:left="1440" w:firstLine="720"/>
        <w:jc w:val="right"/>
        <w:rPr>
          <w:lang w:val="fr-FR"/>
        </w:rPr>
      </w:pPr>
      <w:r w:rsidRPr="00E60123">
        <w:rPr>
          <w:lang w:val="fr-FR"/>
        </w:rPr>
        <w:t xml:space="preserve">www.thomas.badaud.fr </w:t>
      </w:r>
    </w:p>
    <w:p w:rsidR="00AA4BBA" w:rsidRDefault="00AA4BBA" w:rsidP="00E60123">
      <w:pPr>
        <w:pStyle w:val="ContactInfo"/>
        <w:spacing w:line="264" w:lineRule="auto"/>
        <w:rPr>
          <w:lang w:val="fr-FR"/>
        </w:rPr>
      </w:pPr>
    </w:p>
    <w:p w:rsidR="009706BA" w:rsidRDefault="009706BA" w:rsidP="00E60123">
      <w:pPr>
        <w:pStyle w:val="ContactInfo"/>
        <w:spacing w:line="264" w:lineRule="auto"/>
        <w:rPr>
          <w:lang w:val="fr-FR"/>
        </w:rPr>
      </w:pPr>
    </w:p>
    <w:p w:rsidR="009706BA" w:rsidRDefault="009706BA" w:rsidP="00E60123">
      <w:pPr>
        <w:pStyle w:val="ContactInfo"/>
        <w:spacing w:line="264" w:lineRule="auto"/>
        <w:rPr>
          <w:lang w:val="fr-FR"/>
        </w:rPr>
      </w:pPr>
    </w:p>
    <w:p w:rsidR="009706BA" w:rsidRDefault="009706BA" w:rsidP="00E60123">
      <w:pPr>
        <w:pStyle w:val="ContactInfo"/>
        <w:spacing w:line="264" w:lineRule="auto"/>
        <w:rPr>
          <w:lang w:val="fr-FR"/>
        </w:rPr>
      </w:pPr>
    </w:p>
    <w:p w:rsidR="009706BA" w:rsidRPr="00E60123" w:rsidRDefault="009706BA" w:rsidP="00E60123">
      <w:pPr>
        <w:pStyle w:val="ContactInfo"/>
        <w:spacing w:line="264" w:lineRule="auto"/>
        <w:rPr>
          <w:lang w:val="fr-FR"/>
        </w:rPr>
      </w:pPr>
    </w:p>
    <w:p w:rsidR="00CF7214" w:rsidRPr="00F57729" w:rsidRDefault="0002381D" w:rsidP="00053F1C">
      <w:pPr>
        <w:pStyle w:val="SectionTitle"/>
        <w:pBdr>
          <w:bottom w:val="single" w:sz="4" w:space="1" w:color="4F81BD" w:themeColor="accent1"/>
        </w:pBdr>
        <w:spacing w:after="240" w:line="264" w:lineRule="auto"/>
        <w:rPr>
          <w:smallCaps/>
          <w:color w:val="1F497D" w:themeColor="text2"/>
          <w:lang w:val="fr-FR"/>
        </w:rPr>
      </w:pPr>
      <w:r w:rsidRPr="00F57729">
        <w:rPr>
          <w:smallCaps/>
          <w:color w:val="1F497D" w:themeColor="text2"/>
          <w:lang w:val="fr-FR"/>
        </w:rPr>
        <w:t>Objectif</w:t>
      </w:r>
    </w:p>
    <w:p w:rsidR="0002381D" w:rsidRPr="00735E16" w:rsidRDefault="00735E16" w:rsidP="00E60123">
      <w:pPr>
        <w:pStyle w:val="Objective"/>
        <w:spacing w:line="264" w:lineRule="auto"/>
        <w:ind w:left="1418"/>
        <w:rPr>
          <w:rFonts w:asciiTheme="minorHAnsi" w:hAnsiTheme="minorHAnsi" w:cstheme="minorHAnsi"/>
          <w:b/>
          <w:color w:val="000000" w:themeColor="text1"/>
          <w:sz w:val="20"/>
          <w:lang w:val="fr-FR"/>
        </w:rPr>
      </w:pP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ÉL</w:t>
      </w:r>
      <w:r w:rsidR="0055704E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È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 xml:space="preserve">VE-INGÉNIEUR EN </w:t>
      </w:r>
      <w:r w:rsidR="0055704E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3</w:t>
      </w:r>
      <w:r w:rsidR="0055704E" w:rsidRPr="00735E16">
        <w:rPr>
          <w:rFonts w:asciiTheme="minorHAnsi" w:hAnsiTheme="minorHAnsi" w:cstheme="minorHAnsi"/>
          <w:b/>
          <w:color w:val="000000" w:themeColor="text1"/>
          <w:sz w:val="20"/>
          <w:vertAlign w:val="superscript"/>
          <w:lang w:val="fr-FR"/>
        </w:rPr>
        <w:t>È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vertAlign w:val="superscript"/>
          <w:lang w:val="fr-FR"/>
        </w:rPr>
        <w:t>ME</w:t>
      </w:r>
      <w:r w:rsidR="0055704E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 xml:space="preserve"> 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ANN</w:t>
      </w:r>
      <w:r w:rsidR="0055704E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É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E</w:t>
      </w:r>
      <w:r w:rsidR="0055704E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 xml:space="preserve"> 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D</w:t>
      </w:r>
      <w:r w:rsidR="0055704E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’É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COLE</w:t>
      </w:r>
      <w:r w:rsidR="0002381D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 xml:space="preserve"> 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D’INFORMATIQUE</w:t>
      </w:r>
      <w:r w:rsidR="0002381D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 xml:space="preserve">, </w:t>
      </w:r>
      <w:r w:rsidR="0055704E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À</w:t>
      </w:r>
      <w:r w:rsidR="0002381D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 xml:space="preserve"> 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LA RECHERCHE DE</w:t>
      </w:r>
      <w:r w:rsidR="0055704E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 xml:space="preserve"> 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D</w:t>
      </w:r>
      <w:r w:rsidR="0055704E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É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FIS</w:t>
      </w:r>
      <w:r w:rsidR="005F4E3A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 xml:space="preserve"> 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ET</w:t>
      </w:r>
      <w:r w:rsidR="005F4E3A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 xml:space="preserve"> 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D’OPPORTUNIT</w:t>
      </w:r>
      <w:r w:rsidR="00485B33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É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S</w:t>
      </w:r>
      <w:r w:rsidR="00485B33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 xml:space="preserve"> 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D’AM</w:t>
      </w:r>
      <w:r w:rsidR="00485B33"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É</w:t>
      </w:r>
      <w:r w:rsidRPr="00735E16">
        <w:rPr>
          <w:rFonts w:asciiTheme="minorHAnsi" w:hAnsiTheme="minorHAnsi" w:cstheme="minorHAnsi"/>
          <w:b/>
          <w:color w:val="000000" w:themeColor="text1"/>
          <w:sz w:val="20"/>
          <w:lang w:val="fr-FR"/>
        </w:rPr>
        <w:t>LIORER SES COMPÉTENCES</w:t>
      </w:r>
    </w:p>
    <w:p w:rsidR="00901512" w:rsidRPr="00E60123" w:rsidRDefault="00901512" w:rsidP="0055704E">
      <w:pPr>
        <w:pStyle w:val="SectionTitle"/>
        <w:pBdr>
          <w:bottom w:val="single" w:sz="4" w:space="1" w:color="4F81BD" w:themeColor="accent1"/>
        </w:pBdr>
        <w:spacing w:line="264" w:lineRule="auto"/>
        <w:rPr>
          <w:lang w:val="fr-FR"/>
        </w:rPr>
      </w:pPr>
    </w:p>
    <w:p w:rsidR="008E2306" w:rsidRPr="00F57729" w:rsidRDefault="00F57729" w:rsidP="0055704E">
      <w:pPr>
        <w:pStyle w:val="SectionTitle"/>
        <w:pBdr>
          <w:bottom w:val="single" w:sz="4" w:space="1" w:color="4F81BD" w:themeColor="accent1"/>
        </w:pBdr>
        <w:spacing w:line="264" w:lineRule="auto"/>
        <w:rPr>
          <w:smallCaps/>
          <w:color w:val="1F497D" w:themeColor="text2"/>
          <w:lang w:val="fr-FR"/>
        </w:rPr>
      </w:pPr>
      <w:r>
        <w:rPr>
          <w:smallCaps/>
          <w:color w:val="1F497D" w:themeColor="text2"/>
          <w:lang w:val="fr-FR"/>
        </w:rPr>
        <w:t>Compé</w:t>
      </w:r>
      <w:r w:rsidR="00D61A73" w:rsidRPr="00F57729">
        <w:rPr>
          <w:smallCaps/>
          <w:color w:val="1F497D" w:themeColor="text2"/>
          <w:lang w:val="fr-FR"/>
        </w:rPr>
        <w:t>tences</w:t>
      </w:r>
    </w:p>
    <w:p w:rsidR="008E2306" w:rsidRPr="00E60123" w:rsidRDefault="00D61A73" w:rsidP="00E60123">
      <w:pPr>
        <w:pStyle w:val="DateandLocation"/>
        <w:spacing w:line="264" w:lineRule="auto"/>
        <w:ind w:left="1418"/>
        <w:rPr>
          <w:b/>
          <w:lang w:val="fr-FR"/>
        </w:rPr>
      </w:pPr>
      <w:r w:rsidRPr="00E60123">
        <w:rPr>
          <w:b/>
          <w:lang w:val="fr-FR"/>
        </w:rPr>
        <w:t>Développement applicatif</w:t>
      </w:r>
    </w:p>
    <w:p w:rsidR="008E2306" w:rsidRPr="00E60123" w:rsidRDefault="00D61A73" w:rsidP="00F57729">
      <w:pPr>
        <w:pStyle w:val="Achievements"/>
        <w:ind w:left="1701" w:hanging="283"/>
        <w:rPr>
          <w:lang w:val="fr-FR"/>
        </w:rPr>
      </w:pPr>
      <w:r w:rsidRPr="00E60123">
        <w:rPr>
          <w:lang w:val="fr-FR"/>
        </w:rPr>
        <w:t>C : maitrise du C, librairies ncurses et SDL, OpenGL</w:t>
      </w:r>
    </w:p>
    <w:p w:rsidR="00D61A73" w:rsidRPr="00E60123" w:rsidRDefault="00D61A73" w:rsidP="00F57729">
      <w:pPr>
        <w:pStyle w:val="Achievements"/>
        <w:ind w:left="1701" w:hanging="283"/>
        <w:rPr>
          <w:lang w:val="fr-FR"/>
        </w:rPr>
      </w:pPr>
      <w:r w:rsidRPr="00E60123">
        <w:rPr>
          <w:lang w:val="fr-FR"/>
        </w:rPr>
        <w:t>C++ : maitrise du C++, librairies STL, boost, Qt, SFML</w:t>
      </w:r>
    </w:p>
    <w:p w:rsidR="00D61A73" w:rsidRPr="00E60123" w:rsidRDefault="00D61A73" w:rsidP="00F57729">
      <w:pPr>
        <w:pStyle w:val="Achievements"/>
        <w:ind w:left="1701" w:hanging="283"/>
        <w:rPr>
          <w:lang w:val="fr-FR"/>
        </w:rPr>
      </w:pPr>
      <w:r w:rsidRPr="00E60123">
        <w:rPr>
          <w:lang w:val="fr-FR"/>
        </w:rPr>
        <w:t>Bases de Java et .Net</w:t>
      </w:r>
    </w:p>
    <w:p w:rsidR="00D61A73" w:rsidRPr="00E60123" w:rsidRDefault="005F4E3A" w:rsidP="00F57729">
      <w:pPr>
        <w:pStyle w:val="Achievements"/>
        <w:ind w:left="1701" w:hanging="283"/>
        <w:rPr>
          <w:lang w:val="fr-FR"/>
        </w:rPr>
      </w:pPr>
      <w:r w:rsidRPr="00E60123">
        <w:rPr>
          <w:lang w:val="fr-FR"/>
        </w:rPr>
        <w:t>Scripting : shell (bash)</w:t>
      </w:r>
      <w:r w:rsidR="00D61A73" w:rsidRPr="00E60123">
        <w:rPr>
          <w:lang w:val="fr-FR"/>
        </w:rPr>
        <w:t xml:space="preserve"> et bases en python</w:t>
      </w:r>
    </w:p>
    <w:p w:rsidR="008E2306" w:rsidRPr="00E60123" w:rsidRDefault="00D61A73" w:rsidP="00F57729">
      <w:pPr>
        <w:pStyle w:val="Achievements"/>
        <w:ind w:left="1701" w:hanging="283"/>
        <w:rPr>
          <w:lang w:val="fr-FR"/>
        </w:rPr>
      </w:pPr>
      <w:r w:rsidRPr="00E60123">
        <w:rPr>
          <w:lang w:val="fr-FR"/>
        </w:rPr>
        <w:t>Outils de développement</w:t>
      </w:r>
      <w:r w:rsidR="008E2306" w:rsidRPr="00E60123">
        <w:rPr>
          <w:lang w:val="fr-FR"/>
        </w:rPr>
        <w:t xml:space="preserve">: </w:t>
      </w:r>
      <w:r w:rsidR="00735E16">
        <w:rPr>
          <w:lang w:val="fr-FR"/>
        </w:rPr>
        <w:t>CM</w:t>
      </w:r>
      <w:r w:rsidR="00C82800" w:rsidRPr="00E60123">
        <w:rPr>
          <w:lang w:val="fr-FR"/>
        </w:rPr>
        <w:t xml:space="preserve">ake, </w:t>
      </w:r>
      <w:r w:rsidR="009229F6">
        <w:rPr>
          <w:lang w:val="fr-FR"/>
        </w:rPr>
        <w:t>emacs, Qt</w:t>
      </w:r>
      <w:r w:rsidR="008E2306" w:rsidRPr="00E60123">
        <w:rPr>
          <w:lang w:val="fr-FR"/>
        </w:rPr>
        <w:t xml:space="preserve">Creator, </w:t>
      </w:r>
      <w:r w:rsidR="005F4E3A" w:rsidRPr="00E60123">
        <w:rPr>
          <w:lang w:val="fr-FR"/>
        </w:rPr>
        <w:t>Visual Studio, eclipse,</w:t>
      </w:r>
      <w:r w:rsidR="009229F6">
        <w:rPr>
          <w:lang w:val="fr-FR"/>
        </w:rPr>
        <w:t xml:space="preserve"> m</w:t>
      </w:r>
      <w:r w:rsidR="008E2306" w:rsidRPr="00E60123">
        <w:rPr>
          <w:lang w:val="fr-FR"/>
        </w:rPr>
        <w:t>akefiles, valgrind</w:t>
      </w:r>
    </w:p>
    <w:p w:rsidR="00C82800" w:rsidRPr="00E60123" w:rsidRDefault="00D61A73" w:rsidP="00F57729">
      <w:pPr>
        <w:pStyle w:val="Achievements"/>
        <w:ind w:left="1701" w:hanging="283"/>
        <w:rPr>
          <w:lang w:val="fr-FR"/>
        </w:rPr>
      </w:pPr>
      <w:r w:rsidRPr="00E60123">
        <w:rPr>
          <w:lang w:val="fr-FR"/>
        </w:rPr>
        <w:t>Gestion de projet</w:t>
      </w:r>
      <w:r w:rsidR="009229F6">
        <w:rPr>
          <w:lang w:val="fr-FR"/>
        </w:rPr>
        <w:t>: Git, Redmine, M</w:t>
      </w:r>
      <w:r w:rsidR="00C82800" w:rsidRPr="00E60123">
        <w:rPr>
          <w:lang w:val="fr-FR"/>
        </w:rPr>
        <w:t>ercurial, subversion</w:t>
      </w:r>
    </w:p>
    <w:p w:rsidR="00C82800" w:rsidRPr="00E60123" w:rsidRDefault="00D61A73" w:rsidP="00E60123">
      <w:pPr>
        <w:pStyle w:val="Achievements"/>
        <w:numPr>
          <w:ilvl w:val="0"/>
          <w:numId w:val="0"/>
        </w:numPr>
        <w:spacing w:line="264" w:lineRule="auto"/>
        <w:ind w:left="1418"/>
        <w:rPr>
          <w:b/>
          <w:lang w:val="fr-FR"/>
        </w:rPr>
      </w:pPr>
      <w:r w:rsidRPr="00E60123">
        <w:rPr>
          <w:b/>
          <w:lang w:val="fr-FR"/>
        </w:rPr>
        <w:t>Développement w</w:t>
      </w:r>
      <w:r w:rsidR="00C82800" w:rsidRPr="00E60123">
        <w:rPr>
          <w:b/>
          <w:lang w:val="fr-FR"/>
        </w:rPr>
        <w:t>eb</w:t>
      </w:r>
    </w:p>
    <w:p w:rsidR="00C82800" w:rsidRPr="00E60123" w:rsidRDefault="005F4E3A" w:rsidP="00E60123">
      <w:pPr>
        <w:pStyle w:val="Achievements"/>
        <w:spacing w:line="264" w:lineRule="auto"/>
        <w:ind w:left="1701" w:hanging="283"/>
        <w:rPr>
          <w:lang w:val="fr-FR"/>
        </w:rPr>
      </w:pPr>
      <w:r w:rsidRPr="00E60123">
        <w:rPr>
          <w:lang w:val="fr-FR"/>
        </w:rPr>
        <w:t>HTML</w:t>
      </w:r>
      <w:r w:rsidR="00D61A73" w:rsidRPr="00E60123">
        <w:rPr>
          <w:lang w:val="fr-FR"/>
        </w:rPr>
        <w:t>(5) / CSS(3)</w:t>
      </w:r>
      <w:r w:rsidRPr="00E60123">
        <w:rPr>
          <w:lang w:val="fr-FR"/>
        </w:rPr>
        <w:t xml:space="preserve"> </w:t>
      </w:r>
      <w:r w:rsidR="00D61A73" w:rsidRPr="00E60123">
        <w:rPr>
          <w:lang w:val="fr-FR"/>
        </w:rPr>
        <w:t>: sé</w:t>
      </w:r>
      <w:r w:rsidR="00C82800" w:rsidRPr="00E60123">
        <w:rPr>
          <w:lang w:val="fr-FR"/>
        </w:rPr>
        <w:t>manti</w:t>
      </w:r>
      <w:r w:rsidR="00D61A73" w:rsidRPr="00E60123">
        <w:rPr>
          <w:lang w:val="fr-FR"/>
        </w:rPr>
        <w:t>que</w:t>
      </w:r>
      <w:r w:rsidR="00C82800" w:rsidRPr="00E60123">
        <w:rPr>
          <w:lang w:val="fr-FR"/>
        </w:rPr>
        <w:t xml:space="preserve">, </w:t>
      </w:r>
      <w:r w:rsidR="00D61A73" w:rsidRPr="00E60123">
        <w:rPr>
          <w:lang w:val="fr-FR"/>
        </w:rPr>
        <w:t xml:space="preserve">norme </w:t>
      </w:r>
      <w:r w:rsidR="00C82800" w:rsidRPr="00E60123">
        <w:rPr>
          <w:lang w:val="fr-FR"/>
        </w:rPr>
        <w:t>W3C</w:t>
      </w:r>
    </w:p>
    <w:p w:rsidR="00D61A73" w:rsidRPr="00E60123" w:rsidRDefault="00D61A73" w:rsidP="00E60123">
      <w:pPr>
        <w:pStyle w:val="Achievements"/>
        <w:spacing w:line="264" w:lineRule="auto"/>
        <w:ind w:left="1701" w:hanging="283"/>
        <w:rPr>
          <w:lang w:val="fr-FR"/>
        </w:rPr>
      </w:pPr>
      <w:r w:rsidRPr="00E60123">
        <w:rPr>
          <w:lang w:val="fr-FR"/>
        </w:rPr>
        <w:t>PHP : bases</w:t>
      </w:r>
    </w:p>
    <w:p w:rsidR="00C82800" w:rsidRPr="00E60123" w:rsidRDefault="00C82800" w:rsidP="00E60123">
      <w:pPr>
        <w:pStyle w:val="Achievements"/>
        <w:tabs>
          <w:tab w:val="clear" w:pos="-360"/>
          <w:tab w:val="num" w:pos="0"/>
        </w:tabs>
        <w:spacing w:line="264" w:lineRule="auto"/>
        <w:ind w:left="1701" w:hanging="283"/>
        <w:rPr>
          <w:lang w:val="fr-FR"/>
        </w:rPr>
      </w:pPr>
      <w:r w:rsidRPr="00E60123">
        <w:rPr>
          <w:lang w:val="fr-FR"/>
        </w:rPr>
        <w:t>Javascript</w:t>
      </w:r>
      <w:r w:rsidR="00D61A73" w:rsidRPr="00E60123">
        <w:rPr>
          <w:lang w:val="fr-FR"/>
        </w:rPr>
        <w:t> : bases</w:t>
      </w:r>
    </w:p>
    <w:p w:rsidR="00D61A73" w:rsidRPr="00E60123" w:rsidRDefault="00D61A73" w:rsidP="00E60123">
      <w:pPr>
        <w:pStyle w:val="Achievements"/>
        <w:spacing w:line="264" w:lineRule="auto"/>
        <w:ind w:left="1701" w:hanging="283"/>
        <w:rPr>
          <w:lang w:val="fr-FR"/>
        </w:rPr>
      </w:pPr>
      <w:r w:rsidRPr="00E60123">
        <w:rPr>
          <w:lang w:val="fr-FR"/>
        </w:rPr>
        <w:t>SGDB : mysql</w:t>
      </w:r>
    </w:p>
    <w:p w:rsidR="00C82800" w:rsidRPr="00E60123" w:rsidRDefault="004831F6" w:rsidP="00E60123">
      <w:pPr>
        <w:pStyle w:val="Achievements"/>
        <w:numPr>
          <w:ilvl w:val="0"/>
          <w:numId w:val="0"/>
        </w:numPr>
        <w:spacing w:line="264" w:lineRule="auto"/>
        <w:ind w:left="1418"/>
        <w:rPr>
          <w:b/>
          <w:lang w:val="fr-FR"/>
        </w:rPr>
      </w:pPr>
      <w:r w:rsidRPr="00E60123">
        <w:rPr>
          <w:b/>
          <w:lang w:val="fr-FR"/>
        </w:rPr>
        <w:t>Environnements</w:t>
      </w:r>
    </w:p>
    <w:p w:rsidR="00C82800" w:rsidRPr="00E60123" w:rsidRDefault="004831F6" w:rsidP="00E60123">
      <w:pPr>
        <w:pStyle w:val="Achievements"/>
        <w:spacing w:line="264" w:lineRule="auto"/>
        <w:ind w:left="1701" w:right="-22" w:hanging="283"/>
        <w:rPr>
          <w:lang w:val="fr-FR"/>
        </w:rPr>
      </w:pPr>
      <w:r w:rsidRPr="00E60123">
        <w:rPr>
          <w:lang w:val="fr-FR"/>
        </w:rPr>
        <w:t xml:space="preserve">Utilisation quotidienne </w:t>
      </w:r>
      <w:r w:rsidR="005F4E3A" w:rsidRPr="00E60123">
        <w:rPr>
          <w:lang w:val="fr-FR"/>
        </w:rPr>
        <w:t xml:space="preserve">de </w:t>
      </w:r>
      <w:r w:rsidRPr="00E60123">
        <w:rPr>
          <w:lang w:val="fr-FR"/>
        </w:rPr>
        <w:t>Windows (Seven/XP) et</w:t>
      </w:r>
      <w:r w:rsidR="00C82800" w:rsidRPr="00E60123">
        <w:rPr>
          <w:lang w:val="fr-FR"/>
        </w:rPr>
        <w:t xml:space="preserve"> Unix (FreeBSD</w:t>
      </w:r>
      <w:r w:rsidR="005F4E3A" w:rsidRPr="00E60123">
        <w:rPr>
          <w:lang w:val="fr-FR"/>
        </w:rPr>
        <w:t xml:space="preserve"> </w:t>
      </w:r>
      <w:r w:rsidR="00C82800" w:rsidRPr="00E60123">
        <w:rPr>
          <w:lang w:val="fr-FR"/>
        </w:rPr>
        <w:t>/</w:t>
      </w:r>
      <w:r w:rsidR="005F4E3A" w:rsidRPr="00E60123">
        <w:rPr>
          <w:lang w:val="fr-FR"/>
        </w:rPr>
        <w:t xml:space="preserve"> </w:t>
      </w:r>
      <w:r w:rsidR="00C82800" w:rsidRPr="00E60123">
        <w:rPr>
          <w:lang w:val="fr-FR"/>
        </w:rPr>
        <w:t>Debian</w:t>
      </w:r>
      <w:r w:rsidR="005F4E3A" w:rsidRPr="00E60123">
        <w:rPr>
          <w:lang w:val="fr-FR"/>
        </w:rPr>
        <w:t xml:space="preserve"> </w:t>
      </w:r>
      <w:r w:rsidR="00C82800" w:rsidRPr="00E60123">
        <w:rPr>
          <w:lang w:val="fr-FR"/>
        </w:rPr>
        <w:t>/</w:t>
      </w:r>
      <w:r w:rsidR="005F4E3A" w:rsidRPr="00E60123">
        <w:rPr>
          <w:lang w:val="fr-FR"/>
        </w:rPr>
        <w:t xml:space="preserve"> </w:t>
      </w:r>
      <w:r w:rsidR="00C82800" w:rsidRPr="00E60123">
        <w:rPr>
          <w:lang w:val="fr-FR"/>
        </w:rPr>
        <w:t>Fedora)</w:t>
      </w:r>
    </w:p>
    <w:p w:rsidR="00C82800" w:rsidRPr="00E60123" w:rsidRDefault="004831F6" w:rsidP="00E60123">
      <w:pPr>
        <w:pStyle w:val="Achievements"/>
        <w:spacing w:line="264" w:lineRule="auto"/>
        <w:ind w:left="1701" w:hanging="283"/>
        <w:rPr>
          <w:lang w:val="fr-FR"/>
        </w:rPr>
      </w:pPr>
      <w:r w:rsidRPr="00E60123">
        <w:rPr>
          <w:lang w:val="fr-FR"/>
        </w:rPr>
        <w:t>Virtualisation :</w:t>
      </w:r>
      <w:r w:rsidR="00C82800" w:rsidRPr="00E60123">
        <w:rPr>
          <w:lang w:val="fr-FR"/>
        </w:rPr>
        <w:t xml:space="preserve"> </w:t>
      </w:r>
      <w:r w:rsidRPr="00E60123">
        <w:rPr>
          <w:lang w:val="fr-FR"/>
        </w:rPr>
        <w:t>VMWare et Citrix</w:t>
      </w:r>
    </w:p>
    <w:p w:rsidR="00C82800" w:rsidRPr="00E60123" w:rsidRDefault="004831F6" w:rsidP="00E60123">
      <w:pPr>
        <w:pStyle w:val="Achievements"/>
        <w:numPr>
          <w:ilvl w:val="0"/>
          <w:numId w:val="0"/>
        </w:numPr>
        <w:spacing w:line="264" w:lineRule="auto"/>
        <w:ind w:left="1418"/>
        <w:rPr>
          <w:b/>
          <w:lang w:val="fr-FR"/>
        </w:rPr>
      </w:pPr>
      <w:r w:rsidRPr="00E60123">
        <w:rPr>
          <w:b/>
          <w:lang w:val="fr-FR"/>
        </w:rPr>
        <w:t>Bureautique et graphisme</w:t>
      </w:r>
    </w:p>
    <w:p w:rsidR="00C82800" w:rsidRPr="00E60123" w:rsidRDefault="00C82800" w:rsidP="00E60123">
      <w:pPr>
        <w:pStyle w:val="Achievements"/>
        <w:spacing w:line="264" w:lineRule="auto"/>
        <w:ind w:left="1701" w:hanging="283"/>
        <w:rPr>
          <w:lang w:val="fr-FR"/>
        </w:rPr>
      </w:pPr>
      <w:r w:rsidRPr="00E60123">
        <w:rPr>
          <w:lang w:val="fr-FR"/>
        </w:rPr>
        <w:t>Microsoft Office 2010 suite, OpenOffice</w:t>
      </w:r>
    </w:p>
    <w:p w:rsidR="00C82800" w:rsidRPr="00E60123" w:rsidRDefault="00C82800" w:rsidP="00E60123">
      <w:pPr>
        <w:pStyle w:val="Achievements"/>
        <w:spacing w:line="264" w:lineRule="auto"/>
        <w:ind w:left="1701" w:hanging="283"/>
        <w:rPr>
          <w:lang w:val="fr-FR"/>
        </w:rPr>
      </w:pPr>
      <w:r w:rsidRPr="00E60123">
        <w:rPr>
          <w:lang w:val="fr-FR"/>
        </w:rPr>
        <w:t>Adobe Photoshop</w:t>
      </w:r>
      <w:r w:rsidR="005F4E3A" w:rsidRPr="00E60123">
        <w:rPr>
          <w:lang w:val="fr-FR"/>
        </w:rPr>
        <w:t xml:space="preserve"> : </w:t>
      </w:r>
      <w:r w:rsidR="005B36E7" w:rsidRPr="00E60123">
        <w:rPr>
          <w:lang w:val="fr-FR"/>
        </w:rPr>
        <w:t>b</w:t>
      </w:r>
      <w:r w:rsidR="004831F6" w:rsidRPr="00E60123">
        <w:rPr>
          <w:lang w:val="fr-FR"/>
        </w:rPr>
        <w:t>ases</w:t>
      </w:r>
    </w:p>
    <w:p w:rsidR="00C82800" w:rsidRPr="00E60123" w:rsidRDefault="004831F6" w:rsidP="00E60123">
      <w:pPr>
        <w:pStyle w:val="Achievements"/>
        <w:numPr>
          <w:ilvl w:val="0"/>
          <w:numId w:val="0"/>
        </w:numPr>
        <w:spacing w:line="264" w:lineRule="auto"/>
        <w:ind w:left="1418"/>
        <w:rPr>
          <w:b/>
          <w:lang w:val="fr-FR"/>
        </w:rPr>
      </w:pPr>
      <w:r w:rsidRPr="00E60123">
        <w:rPr>
          <w:b/>
          <w:lang w:val="fr-FR"/>
        </w:rPr>
        <w:t>Langages</w:t>
      </w:r>
    </w:p>
    <w:p w:rsidR="00C82800" w:rsidRPr="00E60123" w:rsidRDefault="004831F6" w:rsidP="009706BA">
      <w:pPr>
        <w:pStyle w:val="Achievements"/>
        <w:tabs>
          <w:tab w:val="clear" w:pos="-360"/>
          <w:tab w:val="num" w:pos="0"/>
        </w:tabs>
        <w:spacing w:after="0" w:line="264" w:lineRule="auto"/>
        <w:ind w:left="1701" w:hanging="284"/>
        <w:rPr>
          <w:lang w:val="fr-FR"/>
        </w:rPr>
      </w:pPr>
      <w:r w:rsidRPr="00E60123">
        <w:rPr>
          <w:lang w:val="fr-FR"/>
        </w:rPr>
        <w:t>Anglais</w:t>
      </w:r>
      <w:r w:rsidR="00C82800" w:rsidRPr="00E60123">
        <w:rPr>
          <w:lang w:val="fr-FR"/>
        </w:rPr>
        <w:t>: TOEIC 780/1000</w:t>
      </w:r>
      <w:r w:rsidR="00E60123" w:rsidRPr="00E60123">
        <w:rPr>
          <w:lang w:val="fr-FR"/>
        </w:rPr>
        <w:t>,</w:t>
      </w:r>
      <w:r w:rsidRPr="00E60123">
        <w:rPr>
          <w:lang w:val="fr-FR"/>
        </w:rPr>
        <w:t xml:space="preserve"> bonne compréhension du vocabulaire technique</w:t>
      </w:r>
    </w:p>
    <w:p w:rsidR="00901512" w:rsidRPr="00E60123" w:rsidRDefault="00901512" w:rsidP="00485B33">
      <w:pPr>
        <w:pStyle w:val="SectionTitle"/>
        <w:pBdr>
          <w:bottom w:val="single" w:sz="4" w:space="1" w:color="4F81BD" w:themeColor="accent1"/>
        </w:pBdr>
        <w:spacing w:before="0" w:line="264" w:lineRule="auto"/>
        <w:rPr>
          <w:lang w:val="fr-FR"/>
        </w:rPr>
      </w:pPr>
    </w:p>
    <w:p w:rsidR="00CF7214" w:rsidRPr="00F57729" w:rsidRDefault="004831F6" w:rsidP="00485B33">
      <w:pPr>
        <w:pStyle w:val="SectionTitle"/>
        <w:pBdr>
          <w:bottom w:val="single" w:sz="4" w:space="1" w:color="4F81BD" w:themeColor="accent1"/>
        </w:pBdr>
        <w:spacing w:line="264" w:lineRule="auto"/>
        <w:rPr>
          <w:smallCaps/>
          <w:lang w:val="fr-FR"/>
        </w:rPr>
      </w:pPr>
      <w:r w:rsidRPr="00F57729">
        <w:rPr>
          <w:smallCaps/>
          <w:color w:val="1F497D" w:themeColor="text2"/>
          <w:lang w:val="fr-FR"/>
        </w:rPr>
        <w:t>Formation</w:t>
      </w:r>
    </w:p>
    <w:p w:rsidR="00CF7214" w:rsidRPr="00E60123" w:rsidRDefault="00BB1B40" w:rsidP="00E60123">
      <w:pPr>
        <w:pStyle w:val="DateandLocation"/>
        <w:tabs>
          <w:tab w:val="clear" w:pos="8640"/>
          <w:tab w:val="right" w:pos="9639"/>
        </w:tabs>
        <w:spacing w:line="264" w:lineRule="auto"/>
        <w:ind w:left="1418"/>
        <w:rPr>
          <w:b/>
          <w:lang w:val="fr-FR"/>
        </w:rPr>
      </w:pPr>
      <w:r w:rsidRPr="00E60123">
        <w:rPr>
          <w:b/>
          <w:lang w:val="fr-FR"/>
        </w:rPr>
        <w:t>2009 - 2014</w:t>
      </w:r>
      <w:r w:rsidR="00CF7214" w:rsidRPr="00E60123">
        <w:rPr>
          <w:b/>
          <w:lang w:val="fr-FR"/>
        </w:rPr>
        <w:tab/>
      </w:r>
      <w:r w:rsidRPr="00E60123">
        <w:rPr>
          <w:b/>
          <w:lang w:val="fr-FR"/>
        </w:rPr>
        <w:t>E</w:t>
      </w:r>
      <w:r w:rsidR="00053F1C">
        <w:rPr>
          <w:b/>
          <w:lang w:val="fr-FR"/>
        </w:rPr>
        <w:t>PITECH</w:t>
      </w:r>
      <w:r w:rsidR="00E60123" w:rsidRPr="00E60123">
        <w:rPr>
          <w:b/>
          <w:lang w:val="fr-FR"/>
        </w:rPr>
        <w:tab/>
      </w:r>
      <w:r w:rsidR="00F87B72">
        <w:rPr>
          <w:b/>
          <w:lang w:val="fr-FR"/>
        </w:rPr>
        <w:t>Nantes</w:t>
      </w:r>
      <w:bookmarkStart w:id="0" w:name="_GoBack"/>
      <w:bookmarkEnd w:id="0"/>
    </w:p>
    <w:p w:rsidR="004831F6" w:rsidRPr="00E60123" w:rsidRDefault="004831F6" w:rsidP="00E60123">
      <w:pPr>
        <w:pStyle w:val="DateandLocation"/>
        <w:spacing w:line="264" w:lineRule="auto"/>
        <w:ind w:left="1418"/>
        <w:rPr>
          <w:lang w:val="fr-FR"/>
        </w:rPr>
      </w:pPr>
      <w:r w:rsidRPr="00E60123">
        <w:rPr>
          <w:lang w:val="fr-FR"/>
        </w:rPr>
        <w:t>L'EPITECH propose une formation en 5 ans d'expert en technologies de l'information, basée sur une pédagogie par projets et très axée vers le monde de l'entreprise.</w:t>
      </w:r>
    </w:p>
    <w:p w:rsidR="00BB1B40" w:rsidRPr="00E60123" w:rsidRDefault="00D7350F" w:rsidP="00E60123">
      <w:pPr>
        <w:pStyle w:val="DateandLocation"/>
        <w:tabs>
          <w:tab w:val="clear" w:pos="8640"/>
          <w:tab w:val="right" w:pos="9639"/>
        </w:tabs>
        <w:spacing w:line="264" w:lineRule="auto"/>
        <w:ind w:left="1418"/>
        <w:rPr>
          <w:b/>
          <w:lang w:val="fr-FR"/>
        </w:rPr>
      </w:pPr>
      <w:r w:rsidRPr="00E60123">
        <w:rPr>
          <w:b/>
          <w:lang w:val="fr-FR"/>
        </w:rPr>
        <w:t>2009</w:t>
      </w:r>
      <w:r w:rsidRPr="00E60123">
        <w:rPr>
          <w:b/>
          <w:lang w:val="fr-FR"/>
        </w:rPr>
        <w:tab/>
        <w:t>Lycé</w:t>
      </w:r>
      <w:r w:rsidR="00BB1B40" w:rsidRPr="00E60123">
        <w:rPr>
          <w:b/>
          <w:lang w:val="fr-FR"/>
        </w:rPr>
        <w:t>e Notre Dame</w:t>
      </w:r>
      <w:r w:rsidR="00BB1B40" w:rsidRPr="00E60123">
        <w:rPr>
          <w:b/>
          <w:lang w:val="fr-FR"/>
        </w:rPr>
        <w:tab/>
        <w:t>Challans</w:t>
      </w:r>
    </w:p>
    <w:p w:rsidR="00BB1B40" w:rsidRPr="00E60123" w:rsidRDefault="00D7350F" w:rsidP="00E60123">
      <w:pPr>
        <w:pStyle w:val="Achievements"/>
        <w:numPr>
          <w:ilvl w:val="0"/>
          <w:numId w:val="0"/>
        </w:numPr>
        <w:spacing w:line="264" w:lineRule="auto"/>
        <w:ind w:left="1418"/>
        <w:rPr>
          <w:lang w:val="fr-FR"/>
        </w:rPr>
      </w:pPr>
      <w:r w:rsidRPr="00E60123">
        <w:rPr>
          <w:lang w:val="fr-FR"/>
        </w:rPr>
        <w:t>Baccalauré</w:t>
      </w:r>
      <w:r w:rsidR="00BB1B40" w:rsidRPr="00E60123">
        <w:rPr>
          <w:lang w:val="fr-FR"/>
        </w:rPr>
        <w:t xml:space="preserve">at </w:t>
      </w:r>
      <w:r w:rsidR="004831F6" w:rsidRPr="00E60123">
        <w:rPr>
          <w:lang w:val="fr-FR"/>
        </w:rPr>
        <w:t>scientifique, spécialité mathématiques - mention bien</w:t>
      </w:r>
    </w:p>
    <w:p w:rsidR="00901512" w:rsidRPr="00E60123" w:rsidRDefault="00901512" w:rsidP="00485B33">
      <w:pPr>
        <w:pStyle w:val="SectionTitle"/>
        <w:pBdr>
          <w:bottom w:val="single" w:sz="4" w:space="1" w:color="4F81BD" w:themeColor="accent1"/>
        </w:pBdr>
        <w:spacing w:before="0" w:line="264" w:lineRule="auto"/>
        <w:rPr>
          <w:lang w:val="fr-FR"/>
        </w:rPr>
      </w:pPr>
    </w:p>
    <w:p w:rsidR="00901512" w:rsidRPr="00F57729" w:rsidRDefault="00901512" w:rsidP="00485B33">
      <w:pPr>
        <w:pStyle w:val="SectionTitle"/>
        <w:pBdr>
          <w:bottom w:val="single" w:sz="4" w:space="1" w:color="4F81BD" w:themeColor="accent1"/>
        </w:pBdr>
        <w:spacing w:line="264" w:lineRule="auto"/>
        <w:rPr>
          <w:smallCaps/>
          <w:color w:val="1F497D" w:themeColor="text2"/>
          <w:lang w:val="fr-FR"/>
        </w:rPr>
      </w:pPr>
      <w:r w:rsidRPr="00F57729">
        <w:rPr>
          <w:smallCaps/>
          <w:color w:val="1F497D" w:themeColor="text2"/>
          <w:lang w:val="fr-FR"/>
        </w:rPr>
        <w:t>Expérience professionnelle</w:t>
      </w:r>
    </w:p>
    <w:p w:rsidR="00901512" w:rsidRPr="00E60123" w:rsidRDefault="00901512" w:rsidP="00E60123">
      <w:pPr>
        <w:pStyle w:val="DateandLocation"/>
        <w:tabs>
          <w:tab w:val="clear" w:pos="8640"/>
          <w:tab w:val="right" w:pos="9639"/>
        </w:tabs>
        <w:spacing w:line="264" w:lineRule="auto"/>
        <w:ind w:left="1418"/>
        <w:rPr>
          <w:b/>
          <w:lang w:val="fr-FR"/>
        </w:rPr>
      </w:pPr>
      <w:r w:rsidRPr="00E60123">
        <w:rPr>
          <w:b/>
          <w:lang w:val="fr-FR"/>
        </w:rPr>
        <w:t>Août -déc. 2010</w:t>
      </w:r>
      <w:r w:rsidRPr="00E60123">
        <w:rPr>
          <w:b/>
          <w:lang w:val="fr-FR"/>
        </w:rPr>
        <w:tab/>
        <w:t>Conseil Général de Loire Atlantique</w:t>
      </w:r>
      <w:r w:rsidRPr="00E60123">
        <w:rPr>
          <w:b/>
          <w:lang w:val="fr-FR"/>
        </w:rPr>
        <w:tab/>
        <w:t>(Stage – Nantes)</w:t>
      </w:r>
    </w:p>
    <w:p w:rsidR="00901512" w:rsidRPr="00E60123" w:rsidRDefault="00901512" w:rsidP="00E60123">
      <w:pPr>
        <w:spacing w:line="264" w:lineRule="auto"/>
        <w:ind w:left="1418"/>
        <w:rPr>
          <w:b/>
          <w:lang w:val="fr-FR"/>
        </w:rPr>
      </w:pPr>
      <w:r w:rsidRPr="00E60123">
        <w:rPr>
          <w:shd w:val="clear" w:color="auto" w:fill="FFFFFF"/>
          <w:lang w:val="fr-FR"/>
        </w:rPr>
        <w:t>Études et maquettage pour plan de migration</w:t>
      </w:r>
      <w:r w:rsidR="00053F1C">
        <w:rPr>
          <w:shd w:val="clear" w:color="auto" w:fill="FFFFFF"/>
          <w:lang w:val="fr-FR"/>
        </w:rPr>
        <w:t xml:space="preserve"> au service « Architecture et Infrastructure » </w:t>
      </w:r>
    </w:p>
    <w:p w:rsidR="00901512" w:rsidRDefault="00901512" w:rsidP="009706BA">
      <w:pPr>
        <w:pStyle w:val="DateandLocation"/>
        <w:spacing w:after="0" w:line="264" w:lineRule="auto"/>
        <w:ind w:left="1418"/>
        <w:rPr>
          <w:b/>
          <w:lang w:val="fr-FR"/>
        </w:rPr>
      </w:pPr>
      <w:r w:rsidRPr="00E60123">
        <w:rPr>
          <w:b/>
          <w:lang w:val="fr-FR"/>
        </w:rPr>
        <w:t>2008-2011</w:t>
      </w:r>
      <w:r w:rsidRPr="00E60123">
        <w:rPr>
          <w:b/>
          <w:lang w:val="fr-FR"/>
        </w:rPr>
        <w:tab/>
        <w:t>Divers emplois saisonniers</w:t>
      </w:r>
    </w:p>
    <w:p w:rsidR="009706BA" w:rsidRPr="00392199" w:rsidRDefault="009706BA" w:rsidP="009706BA">
      <w:pPr>
        <w:pStyle w:val="DateandLocation"/>
        <w:spacing w:before="0" w:after="0" w:line="264" w:lineRule="auto"/>
        <w:ind w:left="1418"/>
        <w:rPr>
          <w:b/>
          <w:lang w:val="fr-FR"/>
        </w:rPr>
      </w:pPr>
    </w:p>
    <w:p w:rsidR="00C82800" w:rsidRPr="00F57729" w:rsidRDefault="004831F6" w:rsidP="00485B33">
      <w:pPr>
        <w:pStyle w:val="SectionTitle"/>
        <w:pBdr>
          <w:bottom w:val="single" w:sz="4" w:space="1" w:color="4F81BD" w:themeColor="accent1"/>
        </w:pBdr>
        <w:spacing w:after="240" w:line="264" w:lineRule="auto"/>
        <w:rPr>
          <w:smallCaps/>
          <w:color w:val="1F497D" w:themeColor="text2"/>
          <w:lang w:val="fr-FR"/>
        </w:rPr>
      </w:pPr>
      <w:r w:rsidRPr="00F57729">
        <w:rPr>
          <w:smallCaps/>
          <w:color w:val="1F497D" w:themeColor="text2"/>
          <w:lang w:val="fr-FR"/>
        </w:rPr>
        <w:t>Loisirs</w:t>
      </w:r>
    </w:p>
    <w:p w:rsidR="0055268E" w:rsidRPr="00E60123" w:rsidRDefault="0055268E" w:rsidP="00F57729">
      <w:pPr>
        <w:pStyle w:val="Achievements"/>
        <w:tabs>
          <w:tab w:val="clear" w:pos="-360"/>
          <w:tab w:val="num" w:pos="0"/>
        </w:tabs>
        <w:spacing w:before="0" w:line="264" w:lineRule="auto"/>
        <w:ind w:left="1701" w:hanging="283"/>
        <w:rPr>
          <w:lang w:val="fr-FR"/>
        </w:rPr>
      </w:pPr>
      <w:r w:rsidRPr="00E60123">
        <w:rPr>
          <w:lang w:val="fr-FR"/>
        </w:rPr>
        <w:t>Association</w:t>
      </w:r>
      <w:r w:rsidR="005F4E3A" w:rsidRPr="00E60123">
        <w:rPr>
          <w:lang w:val="fr-FR"/>
        </w:rPr>
        <w:t xml:space="preserve"> </w:t>
      </w:r>
      <w:r w:rsidRPr="00E60123">
        <w:rPr>
          <w:lang w:val="fr-FR"/>
        </w:rPr>
        <w:t xml:space="preserve">: </w:t>
      </w:r>
      <w:r w:rsidR="00901512" w:rsidRPr="00E60123">
        <w:rPr>
          <w:lang w:val="fr-FR"/>
        </w:rPr>
        <w:t>Bureau des étudiants</w:t>
      </w:r>
      <w:r w:rsidRPr="00E60123">
        <w:rPr>
          <w:lang w:val="fr-FR"/>
        </w:rPr>
        <w:t xml:space="preserve"> (2009 &amp; 2011)</w:t>
      </w:r>
    </w:p>
    <w:p w:rsidR="00C82800" w:rsidRPr="00E60123" w:rsidRDefault="00C82800" w:rsidP="00392199">
      <w:pPr>
        <w:pStyle w:val="Achievements"/>
        <w:tabs>
          <w:tab w:val="clear" w:pos="-360"/>
          <w:tab w:val="num" w:pos="0"/>
        </w:tabs>
        <w:spacing w:line="264" w:lineRule="auto"/>
        <w:ind w:left="1701" w:hanging="283"/>
        <w:rPr>
          <w:lang w:val="fr-FR"/>
        </w:rPr>
      </w:pPr>
      <w:r w:rsidRPr="00E60123">
        <w:rPr>
          <w:lang w:val="fr-FR"/>
        </w:rPr>
        <w:t>Sport</w:t>
      </w:r>
      <w:r w:rsidR="005F4E3A" w:rsidRPr="00E60123">
        <w:rPr>
          <w:lang w:val="fr-FR"/>
        </w:rPr>
        <w:t xml:space="preserve"> </w:t>
      </w:r>
      <w:r w:rsidRPr="00E60123">
        <w:rPr>
          <w:lang w:val="fr-FR"/>
        </w:rPr>
        <w:t>: Football (</w:t>
      </w:r>
      <w:r w:rsidR="00901512" w:rsidRPr="00E60123">
        <w:rPr>
          <w:lang w:val="fr-FR"/>
        </w:rPr>
        <w:t>joueur</w:t>
      </w:r>
      <w:r w:rsidRPr="00E60123">
        <w:rPr>
          <w:lang w:val="fr-FR"/>
        </w:rPr>
        <w:t xml:space="preserve"> &amp; </w:t>
      </w:r>
      <w:r w:rsidR="00901512" w:rsidRPr="00E60123">
        <w:rPr>
          <w:lang w:val="fr-FR"/>
        </w:rPr>
        <w:t>entraineur</w:t>
      </w:r>
      <w:r w:rsidRPr="00E60123">
        <w:rPr>
          <w:lang w:val="fr-FR"/>
        </w:rPr>
        <w:t xml:space="preserve">), ski, surf, </w:t>
      </w:r>
      <w:r w:rsidR="00901512" w:rsidRPr="00E60123">
        <w:rPr>
          <w:lang w:val="fr-FR"/>
        </w:rPr>
        <w:t>vélo</w:t>
      </w:r>
    </w:p>
    <w:p w:rsidR="004831F6" w:rsidRPr="00E60123" w:rsidRDefault="005F4E3A" w:rsidP="00392199">
      <w:pPr>
        <w:pStyle w:val="Achievements"/>
        <w:tabs>
          <w:tab w:val="clear" w:pos="-360"/>
          <w:tab w:val="num" w:pos="0"/>
        </w:tabs>
        <w:spacing w:line="264" w:lineRule="auto"/>
        <w:ind w:left="1701" w:hanging="283"/>
        <w:rPr>
          <w:lang w:val="fr-FR"/>
        </w:rPr>
      </w:pPr>
      <w:r w:rsidRPr="00E60123">
        <w:rPr>
          <w:lang w:val="fr-FR"/>
        </w:rPr>
        <w:t>Centres d’i</w:t>
      </w:r>
      <w:r w:rsidR="00901512" w:rsidRPr="00E60123">
        <w:rPr>
          <w:lang w:val="fr-FR"/>
        </w:rPr>
        <w:t>ntérêt</w:t>
      </w:r>
      <w:r w:rsidRPr="00E60123">
        <w:rPr>
          <w:lang w:val="fr-FR"/>
        </w:rPr>
        <w:t xml:space="preserve"> </w:t>
      </w:r>
      <w:r w:rsidR="00C82800" w:rsidRPr="00E60123">
        <w:rPr>
          <w:lang w:val="fr-FR"/>
        </w:rPr>
        <w:t xml:space="preserve">: Open Source, </w:t>
      </w:r>
      <w:r w:rsidR="00901512" w:rsidRPr="00E60123">
        <w:rPr>
          <w:lang w:val="fr-FR"/>
        </w:rPr>
        <w:t>veille technologique</w:t>
      </w:r>
    </w:p>
    <w:sectPr w:rsidR="004831F6" w:rsidRPr="00E60123" w:rsidSect="00E60123">
      <w:pgSz w:w="11907" w:h="16839"/>
      <w:pgMar w:top="1134" w:right="1134" w:bottom="73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34B"/>
    <w:multiLevelType w:val="hybridMultilevel"/>
    <w:tmpl w:val="9D7E6FDC"/>
    <w:lvl w:ilvl="0" w:tplc="84148F0A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375005"/>
    <w:multiLevelType w:val="hybridMultilevel"/>
    <w:tmpl w:val="0C14C3A2"/>
    <w:lvl w:ilvl="0" w:tplc="88B04A04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1F497D" w:themeColor="text2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40"/>
    <w:rsid w:val="0002381D"/>
    <w:rsid w:val="00053F1C"/>
    <w:rsid w:val="000F5D33"/>
    <w:rsid w:val="002244D9"/>
    <w:rsid w:val="002C14F6"/>
    <w:rsid w:val="00392199"/>
    <w:rsid w:val="004831F6"/>
    <w:rsid w:val="00485B33"/>
    <w:rsid w:val="005006B5"/>
    <w:rsid w:val="0055268E"/>
    <w:rsid w:val="0055704E"/>
    <w:rsid w:val="005B36E7"/>
    <w:rsid w:val="005F4E3A"/>
    <w:rsid w:val="00615C4A"/>
    <w:rsid w:val="00735E16"/>
    <w:rsid w:val="007B6E46"/>
    <w:rsid w:val="008E2306"/>
    <w:rsid w:val="00901512"/>
    <w:rsid w:val="0091730A"/>
    <w:rsid w:val="009229F6"/>
    <w:rsid w:val="009539F1"/>
    <w:rsid w:val="009706BA"/>
    <w:rsid w:val="00A41AED"/>
    <w:rsid w:val="00AA4BBA"/>
    <w:rsid w:val="00B55764"/>
    <w:rsid w:val="00BB1B40"/>
    <w:rsid w:val="00C657D9"/>
    <w:rsid w:val="00C82800"/>
    <w:rsid w:val="00CF7214"/>
    <w:rsid w:val="00D61A73"/>
    <w:rsid w:val="00D7350F"/>
    <w:rsid w:val="00E60123"/>
    <w:rsid w:val="00F57729"/>
    <w:rsid w:val="00F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</w:style>
  <w:style w:type="paragraph" w:customStyle="1" w:styleId="Name">
    <w:name w:val="Name"/>
    <w:next w:val="Normal"/>
    <w:autoRedefine/>
    <w:rsid w:val="00AA4BBA"/>
    <w:pPr>
      <w:spacing w:after="440" w:line="240" w:lineRule="atLeast"/>
    </w:pPr>
    <w:rPr>
      <w:rFonts w:ascii="Tahoma" w:hAnsi="Tahoma" w:cs="Tahoma"/>
      <w:noProof/>
      <w:color w:val="999999"/>
      <w:spacing w:val="10"/>
      <w:sz w:val="32"/>
      <w:szCs w:val="32"/>
      <w:lang w:val="en-US" w:eastAsia="en-US" w:bidi="en-US"/>
    </w:rPr>
  </w:style>
  <w:style w:type="paragraph" w:customStyle="1" w:styleId="SectionTitle">
    <w:name w:val="Section Title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n-US" w:eastAsia="en-US" w:bidi="en-US"/>
    </w:rPr>
  </w:style>
  <w:style w:type="paragraph" w:customStyle="1" w:styleId="ContactInfo">
    <w:name w:val="Contact Info"/>
    <w:rPr>
      <w:rFonts w:ascii="Tahoma" w:hAnsi="Tahoma" w:cs="Tahoma"/>
      <w:spacing w:val="10"/>
      <w:sz w:val="16"/>
      <w:szCs w:val="16"/>
      <w:lang w:val="en-US" w:eastAsia="en-US" w:bidi="en-US"/>
    </w:rPr>
  </w:style>
  <w:style w:type="paragraph" w:customStyle="1" w:styleId="JobTitle">
    <w:name w:val="Job Title"/>
    <w:basedOn w:val="Normal"/>
    <w:pPr>
      <w:spacing w:before="0"/>
    </w:pPr>
    <w:rPr>
      <w:color w:val="808080"/>
    </w:rPr>
  </w:style>
  <w:style w:type="paragraph" w:customStyle="1" w:styleId="Achievements">
    <w:name w:val="Achievements"/>
    <w:basedOn w:val="Normal"/>
    <w:pPr>
      <w:numPr>
        <w:numId w:val="3"/>
      </w:numPr>
    </w:pPr>
  </w:style>
  <w:style w:type="paragraph" w:customStyle="1" w:styleId="DateandLocation">
    <w:name w:val="Date and Location"/>
    <w:basedOn w:val="Normal"/>
    <w:pPr>
      <w:tabs>
        <w:tab w:val="left" w:pos="3600"/>
        <w:tab w:val="right" w:pos="8640"/>
      </w:tabs>
      <w:spacing w:before="160"/>
    </w:pPr>
  </w:style>
  <w:style w:type="paragraph" w:customStyle="1" w:styleId="Objective">
    <w:name w:val="Objective"/>
    <w:basedOn w:val="Normal"/>
    <w:pPr>
      <w:spacing w:after="200"/>
    </w:pPr>
  </w:style>
  <w:style w:type="character" w:styleId="Lienhypertexte">
    <w:name w:val="Hyperlink"/>
    <w:basedOn w:val="Policepardfaut"/>
    <w:rsid w:val="00AA4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</w:style>
  <w:style w:type="paragraph" w:customStyle="1" w:styleId="Name">
    <w:name w:val="Name"/>
    <w:next w:val="Normal"/>
    <w:autoRedefine/>
    <w:rsid w:val="00AA4BBA"/>
    <w:pPr>
      <w:spacing w:after="440" w:line="240" w:lineRule="atLeast"/>
    </w:pPr>
    <w:rPr>
      <w:rFonts w:ascii="Tahoma" w:hAnsi="Tahoma" w:cs="Tahoma"/>
      <w:noProof/>
      <w:color w:val="999999"/>
      <w:spacing w:val="10"/>
      <w:sz w:val="32"/>
      <w:szCs w:val="32"/>
      <w:lang w:val="en-US" w:eastAsia="en-US" w:bidi="en-US"/>
    </w:rPr>
  </w:style>
  <w:style w:type="paragraph" w:customStyle="1" w:styleId="SectionTitle">
    <w:name w:val="Section Title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n-US" w:eastAsia="en-US" w:bidi="en-US"/>
    </w:rPr>
  </w:style>
  <w:style w:type="paragraph" w:customStyle="1" w:styleId="ContactInfo">
    <w:name w:val="Contact Info"/>
    <w:rPr>
      <w:rFonts w:ascii="Tahoma" w:hAnsi="Tahoma" w:cs="Tahoma"/>
      <w:spacing w:val="10"/>
      <w:sz w:val="16"/>
      <w:szCs w:val="16"/>
      <w:lang w:val="en-US" w:eastAsia="en-US" w:bidi="en-US"/>
    </w:rPr>
  </w:style>
  <w:style w:type="paragraph" w:customStyle="1" w:styleId="JobTitle">
    <w:name w:val="Job Title"/>
    <w:basedOn w:val="Normal"/>
    <w:pPr>
      <w:spacing w:before="0"/>
    </w:pPr>
    <w:rPr>
      <w:color w:val="808080"/>
    </w:rPr>
  </w:style>
  <w:style w:type="paragraph" w:customStyle="1" w:styleId="Achievements">
    <w:name w:val="Achievements"/>
    <w:basedOn w:val="Normal"/>
    <w:pPr>
      <w:numPr>
        <w:numId w:val="3"/>
      </w:numPr>
    </w:pPr>
  </w:style>
  <w:style w:type="paragraph" w:customStyle="1" w:styleId="DateandLocation">
    <w:name w:val="Date and Location"/>
    <w:basedOn w:val="Normal"/>
    <w:pPr>
      <w:tabs>
        <w:tab w:val="left" w:pos="3600"/>
        <w:tab w:val="right" w:pos="8640"/>
      </w:tabs>
      <w:spacing w:before="160"/>
    </w:pPr>
  </w:style>
  <w:style w:type="paragraph" w:customStyle="1" w:styleId="Objective">
    <w:name w:val="Objective"/>
    <w:basedOn w:val="Normal"/>
    <w:pPr>
      <w:spacing w:after="200"/>
    </w:pPr>
  </w:style>
  <w:style w:type="character" w:styleId="Lienhypertexte">
    <w:name w:val="Hyperlink"/>
    <w:basedOn w:val="Policepardfaut"/>
    <w:rsid w:val="00AA4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e\AppData\Roaming\Microsoft\Templates\Sales%20manager%20resum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9E7DA-99E0-418F-8AE7-EA3EBA49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resume.dot</Template>
  <TotalTime>205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[Adresse], [Code postal Ville]</vt:lpstr>
    </vt:vector>
  </TitlesOfParts>
  <Company>Microsoft Corporation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BADAUD Thomas</dc:creator>
  <cp:lastModifiedBy>Thomas BADAUD</cp:lastModifiedBy>
  <cp:revision>19</cp:revision>
  <cp:lastPrinted>2012-01-30T17:03:00Z</cp:lastPrinted>
  <dcterms:created xsi:type="dcterms:W3CDTF">2012-01-30T15:38:00Z</dcterms:created>
  <dcterms:modified xsi:type="dcterms:W3CDTF">2012-04-02T01:21:00Z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TC063694991036</vt:lpwstr>
  </property>
</Properties>
</file>